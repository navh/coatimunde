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163F2" w14:textId="77777777" w:rsidR="009676F5" w:rsidRDefault="009676F5" w:rsidP="009676F5">
      <w:pPr>
        <w:jc w:val="center"/>
        <w:rPr>
          <w:smallCaps/>
          <w:sz w:val="36"/>
          <w:szCs w:val="36"/>
        </w:rPr>
      </w:pPr>
      <w:r>
        <w:rPr>
          <w:smallCaps/>
          <w:sz w:val="36"/>
          <w:szCs w:val="36"/>
        </w:rPr>
        <w:t>Royal Military College of Canada</w:t>
      </w:r>
    </w:p>
    <w:p w14:paraId="09E400FA" w14:textId="77777777" w:rsidR="009676F5" w:rsidRDefault="009676F5" w:rsidP="009676F5">
      <w:pPr>
        <w:jc w:val="center"/>
      </w:pPr>
    </w:p>
    <w:p w14:paraId="0B0623EE" w14:textId="77777777" w:rsidR="009676F5" w:rsidRDefault="009676F5" w:rsidP="009676F5">
      <w:pPr>
        <w:jc w:val="center"/>
      </w:pPr>
      <w:r>
        <w:rPr>
          <w:smallCaps/>
          <w:sz w:val="24"/>
          <w:szCs w:val="24"/>
        </w:rPr>
        <w:t>Department of Electrical and Computer Engineering</w:t>
      </w:r>
    </w:p>
    <w:p w14:paraId="059D2247" w14:textId="77777777" w:rsidR="009676F5" w:rsidRDefault="009676F5" w:rsidP="009676F5">
      <w:pPr>
        <w:jc w:val="center"/>
      </w:pPr>
      <w:r>
        <w:rPr>
          <w:smallCaps/>
          <w:sz w:val="24"/>
          <w:szCs w:val="24"/>
        </w:rPr>
        <w:t>EEE455/7 Electrical and Computer Engineering Design Project</w:t>
      </w:r>
    </w:p>
    <w:p w14:paraId="7838B5D6" w14:textId="77777777" w:rsidR="009676F5" w:rsidRDefault="009676F5" w:rsidP="009676F5">
      <w:pPr>
        <w:jc w:val="center"/>
      </w:pPr>
    </w:p>
    <w:p w14:paraId="32A4CDDA" w14:textId="77777777" w:rsidR="009676F5" w:rsidRDefault="009676F5" w:rsidP="009676F5">
      <w:pPr>
        <w:jc w:val="center"/>
      </w:pPr>
    </w:p>
    <w:p w14:paraId="7779E874" w14:textId="77777777" w:rsidR="009676F5" w:rsidRDefault="009676F5" w:rsidP="009676F5">
      <w:pPr>
        <w:jc w:val="center"/>
      </w:pPr>
    </w:p>
    <w:p w14:paraId="1AD79631" w14:textId="4FEC0C82" w:rsidR="009676F5" w:rsidRDefault="009F78C2" w:rsidP="009676F5">
      <w:pPr>
        <w:jc w:val="center"/>
      </w:pPr>
      <w:r w:rsidRPr="009676F5">
        <w:rPr>
          <w:noProof/>
        </w:rPr>
        <w:drawing>
          <wp:inline distT="0" distB="0" distL="0" distR="0" wp14:anchorId="63CE24E6" wp14:editId="2D91DD85">
            <wp:extent cx="1060450" cy="2040890"/>
            <wp:effectExtent l="0" t="0" r="6350" b="0"/>
            <wp:docPr id="1" name="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98694" w14:textId="77777777" w:rsidR="009676F5" w:rsidRDefault="009676F5" w:rsidP="009676F5">
      <w:pPr>
        <w:jc w:val="center"/>
      </w:pPr>
    </w:p>
    <w:p w14:paraId="119CBF20" w14:textId="77777777" w:rsidR="009676F5" w:rsidRDefault="009676F5" w:rsidP="009676F5">
      <w:pPr>
        <w:jc w:val="center"/>
      </w:pPr>
    </w:p>
    <w:p w14:paraId="455CDC8E" w14:textId="155540EB" w:rsidR="009676F5" w:rsidRDefault="009676F5" w:rsidP="009676F5">
      <w:pPr>
        <w:jc w:val="center"/>
        <w:rPr>
          <w:sz w:val="36"/>
          <w:szCs w:val="36"/>
        </w:rPr>
      </w:pPr>
      <w:r>
        <w:rPr>
          <w:sz w:val="36"/>
          <w:szCs w:val="36"/>
        </w:rPr>
        <w:t>DID</w:t>
      </w:r>
      <w:r w:rsidR="00DF093D">
        <w:rPr>
          <w:sz w:val="36"/>
          <w:szCs w:val="36"/>
        </w:rPr>
        <w:t>-</w:t>
      </w:r>
      <w:r>
        <w:rPr>
          <w:sz w:val="36"/>
          <w:szCs w:val="36"/>
        </w:rPr>
        <w:t>0</w:t>
      </w:r>
      <w:r w:rsidR="008F248E">
        <w:rPr>
          <w:sz w:val="36"/>
          <w:szCs w:val="36"/>
        </w:rPr>
        <w:t>7</w:t>
      </w:r>
      <w:r>
        <w:rPr>
          <w:sz w:val="36"/>
          <w:szCs w:val="36"/>
        </w:rPr>
        <w:t xml:space="preserve"> – </w:t>
      </w:r>
      <w:r w:rsidR="008F248E">
        <w:rPr>
          <w:sz w:val="36"/>
          <w:szCs w:val="36"/>
        </w:rPr>
        <w:t>Detailed</w:t>
      </w:r>
      <w:r w:rsidR="00A84CFF">
        <w:rPr>
          <w:sz w:val="36"/>
          <w:szCs w:val="36"/>
        </w:rPr>
        <w:t xml:space="preserve"> Design </w:t>
      </w:r>
      <w:r w:rsidR="008F248E">
        <w:rPr>
          <w:sz w:val="36"/>
          <w:szCs w:val="36"/>
        </w:rPr>
        <w:t>Document</w:t>
      </w:r>
    </w:p>
    <w:p w14:paraId="16861AB1" w14:textId="77777777" w:rsidR="009676F5" w:rsidRDefault="00337108" w:rsidP="009676F5">
      <w:pPr>
        <w:jc w:val="center"/>
        <w:rPr>
          <w:sz w:val="36"/>
          <w:szCs w:val="36"/>
        </w:rPr>
      </w:pPr>
      <w:r>
        <w:rPr>
          <w:sz w:val="36"/>
          <w:szCs w:val="36"/>
        </w:rPr>
        <w:t>Instructions</w:t>
      </w:r>
    </w:p>
    <w:p w14:paraId="31BAA961" w14:textId="77777777" w:rsidR="009676F5" w:rsidRDefault="009676F5" w:rsidP="009676F5">
      <w:pPr>
        <w:jc w:val="center"/>
      </w:pPr>
    </w:p>
    <w:p w14:paraId="6100C71A" w14:textId="77777777" w:rsidR="00337108" w:rsidRDefault="00337108" w:rsidP="009676F5">
      <w:pPr>
        <w:jc w:val="center"/>
      </w:pPr>
    </w:p>
    <w:p w14:paraId="75E31A9E" w14:textId="77777777" w:rsidR="009676F5" w:rsidRDefault="009676F5" w:rsidP="009676F5">
      <w:pPr>
        <w:jc w:val="center"/>
      </w:pPr>
    </w:p>
    <w:p w14:paraId="24810800" w14:textId="77777777" w:rsidR="009676F5" w:rsidRDefault="009676F5" w:rsidP="009676F5">
      <w:pPr>
        <w:jc w:val="center"/>
      </w:pPr>
    </w:p>
    <w:p w14:paraId="051CB15C" w14:textId="77777777" w:rsidR="009676F5" w:rsidRPr="004D52D9" w:rsidRDefault="009676F5" w:rsidP="009676F5">
      <w:pPr>
        <w:jc w:val="center"/>
        <w:rPr>
          <w:b/>
        </w:rPr>
      </w:pPr>
      <w:r w:rsidRPr="004D52D9">
        <w:rPr>
          <w:b/>
          <w:sz w:val="24"/>
          <w:szCs w:val="24"/>
        </w:rPr>
        <w:t>Presented by:</w:t>
      </w:r>
    </w:p>
    <w:p w14:paraId="38CCC33B" w14:textId="77777777" w:rsidR="009676F5" w:rsidRDefault="009676F5" w:rsidP="009676F5">
      <w:pPr>
        <w:jc w:val="center"/>
        <w:rPr>
          <w:sz w:val="24"/>
          <w:szCs w:val="24"/>
        </w:rPr>
      </w:pPr>
      <w:r>
        <w:rPr>
          <w:sz w:val="24"/>
          <w:szCs w:val="24"/>
        </w:rPr>
        <w:t>Maj Jardine</w:t>
      </w:r>
    </w:p>
    <w:p w14:paraId="226A79BD" w14:textId="77777777" w:rsidR="009676F5" w:rsidRDefault="009676F5" w:rsidP="009676F5">
      <w:pPr>
        <w:jc w:val="center"/>
        <w:rPr>
          <w:sz w:val="24"/>
          <w:szCs w:val="24"/>
        </w:rPr>
      </w:pPr>
      <w:r>
        <w:rPr>
          <w:sz w:val="24"/>
          <w:szCs w:val="24"/>
        </w:rPr>
        <w:t>Capt Paquet</w:t>
      </w:r>
    </w:p>
    <w:p w14:paraId="69CD1030" w14:textId="77777777" w:rsidR="009676F5" w:rsidRDefault="009676F5" w:rsidP="009676F5">
      <w:pPr>
        <w:jc w:val="center"/>
      </w:pPr>
      <w:r>
        <w:rPr>
          <w:sz w:val="24"/>
          <w:szCs w:val="24"/>
        </w:rPr>
        <w:t>Capt Lapointe</w:t>
      </w:r>
    </w:p>
    <w:p w14:paraId="7AF2FB0B" w14:textId="77777777" w:rsidR="009676F5" w:rsidRDefault="009676F5" w:rsidP="009676F5">
      <w:pPr>
        <w:jc w:val="center"/>
      </w:pPr>
    </w:p>
    <w:p w14:paraId="5695CDA1" w14:textId="77777777" w:rsidR="009676F5" w:rsidRDefault="009676F5" w:rsidP="009676F5">
      <w:pPr>
        <w:jc w:val="center"/>
      </w:pPr>
    </w:p>
    <w:p w14:paraId="4BFE8469" w14:textId="77777777" w:rsidR="009676F5" w:rsidRPr="004D52D9" w:rsidRDefault="009676F5" w:rsidP="009676F5">
      <w:pPr>
        <w:jc w:val="center"/>
        <w:rPr>
          <w:b/>
        </w:rPr>
      </w:pPr>
      <w:r w:rsidRPr="004D52D9">
        <w:rPr>
          <w:b/>
          <w:sz w:val="24"/>
          <w:szCs w:val="24"/>
        </w:rPr>
        <w:t>Presented to:</w:t>
      </w:r>
    </w:p>
    <w:p w14:paraId="7E2A91B3" w14:textId="77777777" w:rsidR="009676F5" w:rsidRDefault="009676F5" w:rsidP="009676F5">
      <w:pPr>
        <w:jc w:val="center"/>
      </w:pPr>
      <w:r>
        <w:rPr>
          <w:sz w:val="24"/>
          <w:szCs w:val="24"/>
        </w:rPr>
        <w:t xml:space="preserve">OCdt Bloggins </w:t>
      </w:r>
    </w:p>
    <w:p w14:paraId="42246CE6" w14:textId="77777777" w:rsidR="009676F5" w:rsidRDefault="009676F5" w:rsidP="009676F5">
      <w:pPr>
        <w:jc w:val="center"/>
      </w:pPr>
    </w:p>
    <w:p w14:paraId="0A728A8D" w14:textId="77777777" w:rsidR="009676F5" w:rsidRDefault="009676F5" w:rsidP="009676F5">
      <w:pPr>
        <w:jc w:val="center"/>
      </w:pPr>
    </w:p>
    <w:p w14:paraId="6739F247" w14:textId="77777777" w:rsidR="009676F5" w:rsidRDefault="009676F5" w:rsidP="009676F5">
      <w:pPr>
        <w:jc w:val="center"/>
      </w:pPr>
    </w:p>
    <w:p w14:paraId="35106A55" w14:textId="77777777" w:rsidR="009676F5" w:rsidRDefault="009676F5" w:rsidP="009676F5">
      <w:pPr>
        <w:jc w:val="center"/>
      </w:pPr>
    </w:p>
    <w:p w14:paraId="51CBFEDE" w14:textId="77777777" w:rsidR="009676F5" w:rsidRDefault="009676F5" w:rsidP="009676F5">
      <w:pPr>
        <w:jc w:val="center"/>
      </w:pPr>
    </w:p>
    <w:p w14:paraId="19FD6923" w14:textId="77777777" w:rsidR="009676F5" w:rsidRDefault="009676F5" w:rsidP="009676F5">
      <w:pPr>
        <w:jc w:val="center"/>
      </w:pPr>
    </w:p>
    <w:p w14:paraId="29B71911" w14:textId="77777777" w:rsidR="009676F5" w:rsidRDefault="009676F5" w:rsidP="009676F5">
      <w:pPr>
        <w:jc w:val="center"/>
      </w:pPr>
    </w:p>
    <w:p w14:paraId="7049613D" w14:textId="77777777" w:rsidR="009676F5" w:rsidRDefault="009676F5" w:rsidP="009676F5">
      <w:pPr>
        <w:jc w:val="center"/>
      </w:pPr>
    </w:p>
    <w:p w14:paraId="4A24469D" w14:textId="77777777" w:rsidR="009676F5" w:rsidRDefault="009676F5" w:rsidP="009676F5">
      <w:pPr>
        <w:jc w:val="center"/>
      </w:pPr>
    </w:p>
    <w:p w14:paraId="6CB5CCC6" w14:textId="77777777" w:rsidR="009676F5" w:rsidRDefault="009676F5" w:rsidP="009676F5">
      <w:pPr>
        <w:jc w:val="center"/>
      </w:pPr>
    </w:p>
    <w:p w14:paraId="157DBCAC" w14:textId="77777777" w:rsidR="009676F5" w:rsidRDefault="009676F5" w:rsidP="009676F5">
      <w:pPr>
        <w:jc w:val="center"/>
      </w:pPr>
    </w:p>
    <w:p w14:paraId="13BBC5F7" w14:textId="77777777" w:rsidR="009676F5" w:rsidRDefault="009676F5" w:rsidP="009676F5"/>
    <w:p w14:paraId="25A6400A" w14:textId="77777777" w:rsidR="009676F5" w:rsidRDefault="008F248E" w:rsidP="009676F5">
      <w:pPr>
        <w:jc w:val="center"/>
      </w:pPr>
      <w:r>
        <w:rPr>
          <w:sz w:val="24"/>
          <w:szCs w:val="24"/>
        </w:rPr>
        <w:t>Aug 22</w:t>
      </w:r>
      <w:r w:rsidR="009676F5">
        <w:rPr>
          <w:sz w:val="24"/>
          <w:szCs w:val="24"/>
        </w:rPr>
        <w:t>, 2017</w:t>
      </w:r>
    </w:p>
    <w:p w14:paraId="75F39905" w14:textId="77777777" w:rsidR="009676F5" w:rsidRDefault="009676F5" w:rsidP="009676F5">
      <w:pPr>
        <w:spacing w:after="160" w:line="259" w:lineRule="auto"/>
        <w:rPr>
          <w:b/>
          <w:sz w:val="24"/>
          <w:szCs w:val="24"/>
          <w:u w:val="single"/>
        </w:rPr>
      </w:pPr>
      <w:bookmarkStart w:id="0" w:name="_gjdgxs" w:colFirst="0" w:colLast="0"/>
      <w:bookmarkEnd w:id="0"/>
    </w:p>
    <w:p w14:paraId="1D424968" w14:textId="162C2870" w:rsidR="00E37235" w:rsidRPr="007A2B34" w:rsidRDefault="00E37235" w:rsidP="00946F23">
      <w:pPr>
        <w:pStyle w:val="Heading1"/>
        <w:numPr>
          <w:ilvl w:val="0"/>
          <w:numId w:val="0"/>
        </w:numPr>
        <w:ind w:left="720"/>
      </w:pPr>
      <w:bookmarkStart w:id="1" w:name="_Toc488931348"/>
      <w:bookmarkStart w:id="2" w:name="_Toc488931413"/>
      <w:bookmarkStart w:id="3" w:name="_Toc488931890"/>
      <w:bookmarkStart w:id="4" w:name="_Toc503444388"/>
      <w:r w:rsidRPr="007A2B34">
        <w:lastRenderedPageBreak/>
        <w:t>T</w:t>
      </w:r>
      <w:r w:rsidR="00435D29">
        <w:t>able of Contents</w:t>
      </w:r>
      <w:bookmarkEnd w:id="1"/>
      <w:bookmarkEnd w:id="2"/>
      <w:bookmarkEnd w:id="3"/>
      <w:bookmarkEnd w:id="4"/>
    </w:p>
    <w:p w14:paraId="1306E689" w14:textId="77777777" w:rsidR="00E37235" w:rsidRPr="00E37235" w:rsidRDefault="00E37235" w:rsidP="00E37235">
      <w:pPr>
        <w:rPr>
          <w:lang w:eastAsia="ja-JP"/>
        </w:rPr>
      </w:pPr>
    </w:p>
    <w:p w14:paraId="3B0ACBE2" w14:textId="77777777" w:rsidR="00161E50" w:rsidRPr="00161E50" w:rsidRDefault="00E37235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DB3BF7">
        <w:rPr>
          <w:sz w:val="24"/>
          <w:szCs w:val="24"/>
        </w:rPr>
        <w:fldChar w:fldCharType="begin"/>
      </w:r>
      <w:r w:rsidRPr="00DB3BF7">
        <w:rPr>
          <w:sz w:val="24"/>
          <w:szCs w:val="24"/>
        </w:rPr>
        <w:instrText xml:space="preserve"> TOC \o "1-3" \h \z \u </w:instrText>
      </w:r>
      <w:r w:rsidRPr="00DB3BF7">
        <w:rPr>
          <w:sz w:val="24"/>
          <w:szCs w:val="24"/>
        </w:rPr>
        <w:fldChar w:fldCharType="separate"/>
      </w:r>
      <w:hyperlink w:anchor="_Toc503444388" w:history="1">
        <w:r w:rsidR="00161E50" w:rsidRPr="00161E50">
          <w:rPr>
            <w:rStyle w:val="Hyperlink"/>
            <w:noProof/>
            <w:sz w:val="24"/>
            <w:szCs w:val="24"/>
          </w:rPr>
          <w:t>Table of Contents</w:t>
        </w:r>
        <w:r w:rsidR="00161E50" w:rsidRPr="00161E50">
          <w:rPr>
            <w:noProof/>
            <w:webHidden/>
            <w:sz w:val="24"/>
            <w:szCs w:val="24"/>
          </w:rPr>
          <w:tab/>
        </w:r>
        <w:r w:rsidR="00161E50" w:rsidRPr="00161E50">
          <w:rPr>
            <w:noProof/>
            <w:webHidden/>
            <w:sz w:val="24"/>
            <w:szCs w:val="24"/>
          </w:rPr>
          <w:fldChar w:fldCharType="begin"/>
        </w:r>
        <w:r w:rsidR="00161E50" w:rsidRPr="00161E50">
          <w:rPr>
            <w:noProof/>
            <w:webHidden/>
            <w:sz w:val="24"/>
            <w:szCs w:val="24"/>
          </w:rPr>
          <w:instrText xml:space="preserve"> PAGEREF _Toc503444388 \h </w:instrText>
        </w:r>
        <w:r w:rsidR="00161E50" w:rsidRPr="00161E50">
          <w:rPr>
            <w:noProof/>
            <w:webHidden/>
            <w:sz w:val="24"/>
            <w:szCs w:val="24"/>
          </w:rPr>
        </w:r>
        <w:r w:rsidR="00161E50" w:rsidRPr="00161E50">
          <w:rPr>
            <w:noProof/>
            <w:webHidden/>
            <w:sz w:val="24"/>
            <w:szCs w:val="24"/>
          </w:rPr>
          <w:fldChar w:fldCharType="separate"/>
        </w:r>
        <w:r w:rsidR="00161E50" w:rsidRPr="00161E50">
          <w:rPr>
            <w:noProof/>
            <w:webHidden/>
            <w:sz w:val="24"/>
            <w:szCs w:val="24"/>
          </w:rPr>
          <w:t>2</w:t>
        </w:r>
        <w:r w:rsidR="00161E50" w:rsidRPr="00161E50">
          <w:rPr>
            <w:noProof/>
            <w:webHidden/>
            <w:sz w:val="24"/>
            <w:szCs w:val="24"/>
          </w:rPr>
          <w:fldChar w:fldCharType="end"/>
        </w:r>
      </w:hyperlink>
    </w:p>
    <w:p w14:paraId="283C725F" w14:textId="77777777" w:rsidR="00161E50" w:rsidRPr="00161E50" w:rsidRDefault="00161E50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03444389" w:history="1">
        <w:r w:rsidRPr="00161E50">
          <w:rPr>
            <w:rStyle w:val="Hyperlink"/>
            <w:noProof/>
            <w:sz w:val="24"/>
            <w:szCs w:val="24"/>
            <w:lang w:val="fr-CA"/>
          </w:rPr>
          <w:t>Table of tables</w:t>
        </w:r>
        <w:r w:rsidRPr="00161E50">
          <w:rPr>
            <w:noProof/>
            <w:webHidden/>
            <w:sz w:val="24"/>
            <w:szCs w:val="24"/>
          </w:rPr>
          <w:tab/>
        </w:r>
        <w:r w:rsidRPr="00161E50">
          <w:rPr>
            <w:noProof/>
            <w:webHidden/>
            <w:sz w:val="24"/>
            <w:szCs w:val="24"/>
          </w:rPr>
          <w:fldChar w:fldCharType="begin"/>
        </w:r>
        <w:r w:rsidRPr="00161E50">
          <w:rPr>
            <w:noProof/>
            <w:webHidden/>
            <w:sz w:val="24"/>
            <w:szCs w:val="24"/>
          </w:rPr>
          <w:instrText xml:space="preserve"> PAGEREF _Toc503444389 \h </w:instrText>
        </w:r>
        <w:r w:rsidRPr="00161E50">
          <w:rPr>
            <w:noProof/>
            <w:webHidden/>
            <w:sz w:val="24"/>
            <w:szCs w:val="24"/>
          </w:rPr>
        </w:r>
        <w:r w:rsidRPr="00161E50">
          <w:rPr>
            <w:noProof/>
            <w:webHidden/>
            <w:sz w:val="24"/>
            <w:szCs w:val="24"/>
          </w:rPr>
          <w:fldChar w:fldCharType="separate"/>
        </w:r>
        <w:r w:rsidRPr="00161E50">
          <w:rPr>
            <w:noProof/>
            <w:webHidden/>
            <w:sz w:val="24"/>
            <w:szCs w:val="24"/>
          </w:rPr>
          <w:t>3</w:t>
        </w:r>
        <w:r w:rsidRPr="00161E50">
          <w:rPr>
            <w:noProof/>
            <w:webHidden/>
            <w:sz w:val="24"/>
            <w:szCs w:val="24"/>
          </w:rPr>
          <w:fldChar w:fldCharType="end"/>
        </w:r>
      </w:hyperlink>
    </w:p>
    <w:p w14:paraId="31FC751D" w14:textId="77777777" w:rsidR="00161E50" w:rsidRPr="00161E50" w:rsidRDefault="00161E50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03444390" w:history="1">
        <w:r w:rsidRPr="00161E50">
          <w:rPr>
            <w:rStyle w:val="Hyperlink"/>
            <w:noProof/>
            <w:sz w:val="24"/>
            <w:szCs w:val="24"/>
          </w:rPr>
          <w:t>1</w:t>
        </w:r>
        <w:r w:rsidRPr="00161E50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161E50">
          <w:rPr>
            <w:rStyle w:val="Hyperlink"/>
            <w:noProof/>
            <w:sz w:val="24"/>
            <w:szCs w:val="24"/>
          </w:rPr>
          <w:t>Introduction</w:t>
        </w:r>
        <w:r w:rsidRPr="00161E50">
          <w:rPr>
            <w:noProof/>
            <w:webHidden/>
            <w:sz w:val="24"/>
            <w:szCs w:val="24"/>
          </w:rPr>
          <w:tab/>
        </w:r>
        <w:r w:rsidRPr="00161E50">
          <w:rPr>
            <w:noProof/>
            <w:webHidden/>
            <w:sz w:val="24"/>
            <w:szCs w:val="24"/>
          </w:rPr>
          <w:fldChar w:fldCharType="begin"/>
        </w:r>
        <w:r w:rsidRPr="00161E50">
          <w:rPr>
            <w:noProof/>
            <w:webHidden/>
            <w:sz w:val="24"/>
            <w:szCs w:val="24"/>
          </w:rPr>
          <w:instrText xml:space="preserve"> PAGEREF _Toc503444390 \h </w:instrText>
        </w:r>
        <w:r w:rsidRPr="00161E50">
          <w:rPr>
            <w:noProof/>
            <w:webHidden/>
            <w:sz w:val="24"/>
            <w:szCs w:val="24"/>
          </w:rPr>
        </w:r>
        <w:r w:rsidRPr="00161E50">
          <w:rPr>
            <w:noProof/>
            <w:webHidden/>
            <w:sz w:val="24"/>
            <w:szCs w:val="24"/>
          </w:rPr>
          <w:fldChar w:fldCharType="separate"/>
        </w:r>
        <w:r w:rsidRPr="00161E50">
          <w:rPr>
            <w:noProof/>
            <w:webHidden/>
            <w:sz w:val="24"/>
            <w:szCs w:val="24"/>
          </w:rPr>
          <w:t>4</w:t>
        </w:r>
        <w:r w:rsidRPr="00161E50">
          <w:rPr>
            <w:noProof/>
            <w:webHidden/>
            <w:sz w:val="24"/>
            <w:szCs w:val="24"/>
          </w:rPr>
          <w:fldChar w:fldCharType="end"/>
        </w:r>
      </w:hyperlink>
    </w:p>
    <w:p w14:paraId="3D25A1C4" w14:textId="77777777" w:rsidR="00161E50" w:rsidRPr="00161E50" w:rsidRDefault="00161E50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03444391" w:history="1">
        <w:r w:rsidRPr="00161E50">
          <w:rPr>
            <w:rStyle w:val="Hyperlink"/>
            <w:noProof/>
            <w:sz w:val="24"/>
            <w:szCs w:val="24"/>
          </w:rPr>
          <w:t>1.1</w:t>
        </w:r>
        <w:r w:rsidRPr="00161E50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161E50">
          <w:rPr>
            <w:rStyle w:val="Hyperlink"/>
            <w:noProof/>
            <w:sz w:val="24"/>
            <w:szCs w:val="24"/>
          </w:rPr>
          <w:t>Document purpose</w:t>
        </w:r>
        <w:r w:rsidRPr="00161E50">
          <w:rPr>
            <w:noProof/>
            <w:webHidden/>
            <w:sz w:val="24"/>
            <w:szCs w:val="24"/>
          </w:rPr>
          <w:tab/>
        </w:r>
        <w:r w:rsidRPr="00161E50">
          <w:rPr>
            <w:noProof/>
            <w:webHidden/>
            <w:sz w:val="24"/>
            <w:szCs w:val="24"/>
          </w:rPr>
          <w:fldChar w:fldCharType="begin"/>
        </w:r>
        <w:r w:rsidRPr="00161E50">
          <w:rPr>
            <w:noProof/>
            <w:webHidden/>
            <w:sz w:val="24"/>
            <w:szCs w:val="24"/>
          </w:rPr>
          <w:instrText xml:space="preserve"> PAGEREF _Toc503444391 \h </w:instrText>
        </w:r>
        <w:r w:rsidRPr="00161E50">
          <w:rPr>
            <w:noProof/>
            <w:webHidden/>
            <w:sz w:val="24"/>
            <w:szCs w:val="24"/>
          </w:rPr>
        </w:r>
        <w:r w:rsidRPr="00161E50">
          <w:rPr>
            <w:noProof/>
            <w:webHidden/>
            <w:sz w:val="24"/>
            <w:szCs w:val="24"/>
          </w:rPr>
          <w:fldChar w:fldCharType="separate"/>
        </w:r>
        <w:r w:rsidRPr="00161E50">
          <w:rPr>
            <w:noProof/>
            <w:webHidden/>
            <w:sz w:val="24"/>
            <w:szCs w:val="24"/>
          </w:rPr>
          <w:t>4</w:t>
        </w:r>
        <w:r w:rsidRPr="00161E50">
          <w:rPr>
            <w:noProof/>
            <w:webHidden/>
            <w:sz w:val="24"/>
            <w:szCs w:val="24"/>
          </w:rPr>
          <w:fldChar w:fldCharType="end"/>
        </w:r>
      </w:hyperlink>
    </w:p>
    <w:p w14:paraId="67BBB9F0" w14:textId="77777777" w:rsidR="00161E50" w:rsidRPr="00161E50" w:rsidRDefault="00161E50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03444392" w:history="1">
        <w:r w:rsidRPr="00161E50">
          <w:rPr>
            <w:rStyle w:val="Hyperlink"/>
            <w:noProof/>
            <w:sz w:val="24"/>
            <w:szCs w:val="24"/>
          </w:rPr>
          <w:t>1.2</w:t>
        </w:r>
        <w:r w:rsidRPr="00161E50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161E50">
          <w:rPr>
            <w:rStyle w:val="Hyperlink"/>
            <w:noProof/>
            <w:sz w:val="24"/>
            <w:szCs w:val="24"/>
          </w:rPr>
          <w:t>Background</w:t>
        </w:r>
        <w:r w:rsidRPr="00161E50">
          <w:rPr>
            <w:noProof/>
            <w:webHidden/>
            <w:sz w:val="24"/>
            <w:szCs w:val="24"/>
          </w:rPr>
          <w:tab/>
        </w:r>
        <w:r w:rsidRPr="00161E50">
          <w:rPr>
            <w:noProof/>
            <w:webHidden/>
            <w:sz w:val="24"/>
            <w:szCs w:val="24"/>
          </w:rPr>
          <w:fldChar w:fldCharType="begin"/>
        </w:r>
        <w:r w:rsidRPr="00161E50">
          <w:rPr>
            <w:noProof/>
            <w:webHidden/>
            <w:sz w:val="24"/>
            <w:szCs w:val="24"/>
          </w:rPr>
          <w:instrText xml:space="preserve"> PAGEREF _Toc503444392 \h </w:instrText>
        </w:r>
        <w:r w:rsidRPr="00161E50">
          <w:rPr>
            <w:noProof/>
            <w:webHidden/>
            <w:sz w:val="24"/>
            <w:szCs w:val="24"/>
          </w:rPr>
        </w:r>
        <w:r w:rsidRPr="00161E50">
          <w:rPr>
            <w:noProof/>
            <w:webHidden/>
            <w:sz w:val="24"/>
            <w:szCs w:val="24"/>
          </w:rPr>
          <w:fldChar w:fldCharType="separate"/>
        </w:r>
        <w:r w:rsidRPr="00161E50">
          <w:rPr>
            <w:noProof/>
            <w:webHidden/>
            <w:sz w:val="24"/>
            <w:szCs w:val="24"/>
          </w:rPr>
          <w:t>4</w:t>
        </w:r>
        <w:r w:rsidRPr="00161E50">
          <w:rPr>
            <w:noProof/>
            <w:webHidden/>
            <w:sz w:val="24"/>
            <w:szCs w:val="24"/>
          </w:rPr>
          <w:fldChar w:fldCharType="end"/>
        </w:r>
      </w:hyperlink>
    </w:p>
    <w:p w14:paraId="27D90EF2" w14:textId="77777777" w:rsidR="00161E50" w:rsidRPr="00161E50" w:rsidRDefault="00161E50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03444393" w:history="1">
        <w:r w:rsidRPr="00161E50">
          <w:rPr>
            <w:rStyle w:val="Hyperlink"/>
            <w:noProof/>
            <w:sz w:val="24"/>
            <w:szCs w:val="24"/>
          </w:rPr>
          <w:t>2</w:t>
        </w:r>
        <w:r w:rsidRPr="00161E50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161E50">
          <w:rPr>
            <w:rStyle w:val="Hyperlink"/>
            <w:noProof/>
            <w:sz w:val="24"/>
            <w:szCs w:val="24"/>
          </w:rPr>
          <w:t>Design</w:t>
        </w:r>
        <w:r w:rsidRPr="00161E50">
          <w:rPr>
            <w:noProof/>
            <w:webHidden/>
            <w:sz w:val="24"/>
            <w:szCs w:val="24"/>
          </w:rPr>
          <w:tab/>
        </w:r>
        <w:r w:rsidRPr="00161E50">
          <w:rPr>
            <w:noProof/>
            <w:webHidden/>
            <w:sz w:val="24"/>
            <w:szCs w:val="24"/>
          </w:rPr>
          <w:fldChar w:fldCharType="begin"/>
        </w:r>
        <w:r w:rsidRPr="00161E50">
          <w:rPr>
            <w:noProof/>
            <w:webHidden/>
            <w:sz w:val="24"/>
            <w:szCs w:val="24"/>
          </w:rPr>
          <w:instrText xml:space="preserve"> PAGEREF _Toc503444393 \h </w:instrText>
        </w:r>
        <w:r w:rsidRPr="00161E50">
          <w:rPr>
            <w:noProof/>
            <w:webHidden/>
            <w:sz w:val="24"/>
            <w:szCs w:val="24"/>
          </w:rPr>
        </w:r>
        <w:r w:rsidRPr="00161E50">
          <w:rPr>
            <w:noProof/>
            <w:webHidden/>
            <w:sz w:val="24"/>
            <w:szCs w:val="24"/>
          </w:rPr>
          <w:fldChar w:fldCharType="separate"/>
        </w:r>
        <w:r w:rsidRPr="00161E50">
          <w:rPr>
            <w:noProof/>
            <w:webHidden/>
            <w:sz w:val="24"/>
            <w:szCs w:val="24"/>
          </w:rPr>
          <w:t>5</w:t>
        </w:r>
        <w:r w:rsidRPr="00161E50">
          <w:rPr>
            <w:noProof/>
            <w:webHidden/>
            <w:sz w:val="24"/>
            <w:szCs w:val="24"/>
          </w:rPr>
          <w:fldChar w:fldCharType="end"/>
        </w:r>
      </w:hyperlink>
    </w:p>
    <w:p w14:paraId="4D1F1CD3" w14:textId="77777777" w:rsidR="00161E50" w:rsidRPr="00161E50" w:rsidRDefault="00161E50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03444394" w:history="1">
        <w:r w:rsidRPr="00161E50">
          <w:rPr>
            <w:rStyle w:val="Hyperlink"/>
            <w:noProof/>
            <w:sz w:val="24"/>
            <w:szCs w:val="24"/>
          </w:rPr>
          <w:t>3</w:t>
        </w:r>
        <w:r w:rsidRPr="00161E50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161E50">
          <w:rPr>
            <w:rStyle w:val="Hyperlink"/>
            <w:noProof/>
            <w:sz w:val="24"/>
            <w:szCs w:val="24"/>
          </w:rPr>
          <w:t>More Design Sections</w:t>
        </w:r>
        <w:r w:rsidRPr="00161E50">
          <w:rPr>
            <w:noProof/>
            <w:webHidden/>
            <w:sz w:val="24"/>
            <w:szCs w:val="24"/>
          </w:rPr>
          <w:tab/>
        </w:r>
        <w:r w:rsidRPr="00161E50">
          <w:rPr>
            <w:noProof/>
            <w:webHidden/>
            <w:sz w:val="24"/>
            <w:szCs w:val="24"/>
          </w:rPr>
          <w:fldChar w:fldCharType="begin"/>
        </w:r>
        <w:r w:rsidRPr="00161E50">
          <w:rPr>
            <w:noProof/>
            <w:webHidden/>
            <w:sz w:val="24"/>
            <w:szCs w:val="24"/>
          </w:rPr>
          <w:instrText xml:space="preserve"> PAGEREF _Toc503444394 \h </w:instrText>
        </w:r>
        <w:r w:rsidRPr="00161E50">
          <w:rPr>
            <w:noProof/>
            <w:webHidden/>
            <w:sz w:val="24"/>
            <w:szCs w:val="24"/>
          </w:rPr>
        </w:r>
        <w:r w:rsidRPr="00161E50">
          <w:rPr>
            <w:noProof/>
            <w:webHidden/>
            <w:sz w:val="24"/>
            <w:szCs w:val="24"/>
          </w:rPr>
          <w:fldChar w:fldCharType="separate"/>
        </w:r>
        <w:r w:rsidRPr="00161E50">
          <w:rPr>
            <w:noProof/>
            <w:webHidden/>
            <w:sz w:val="24"/>
            <w:szCs w:val="24"/>
          </w:rPr>
          <w:t>5</w:t>
        </w:r>
        <w:r w:rsidRPr="00161E50">
          <w:rPr>
            <w:noProof/>
            <w:webHidden/>
            <w:sz w:val="24"/>
            <w:szCs w:val="24"/>
          </w:rPr>
          <w:fldChar w:fldCharType="end"/>
        </w:r>
      </w:hyperlink>
    </w:p>
    <w:p w14:paraId="3DA1AC5C" w14:textId="77777777" w:rsidR="00161E50" w:rsidRPr="00161E50" w:rsidRDefault="00161E50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03444395" w:history="1">
        <w:r w:rsidRPr="00161E50">
          <w:rPr>
            <w:rStyle w:val="Hyperlink"/>
            <w:noProof/>
            <w:sz w:val="24"/>
            <w:szCs w:val="24"/>
          </w:rPr>
          <w:t>4</w:t>
        </w:r>
        <w:r w:rsidRPr="00161E50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161E50">
          <w:rPr>
            <w:rStyle w:val="Hyperlink"/>
            <w:noProof/>
            <w:sz w:val="24"/>
            <w:szCs w:val="24"/>
          </w:rPr>
          <w:t>Results</w:t>
        </w:r>
        <w:r w:rsidRPr="00161E50">
          <w:rPr>
            <w:noProof/>
            <w:webHidden/>
            <w:sz w:val="24"/>
            <w:szCs w:val="24"/>
          </w:rPr>
          <w:tab/>
        </w:r>
        <w:r w:rsidRPr="00161E50">
          <w:rPr>
            <w:noProof/>
            <w:webHidden/>
            <w:sz w:val="24"/>
            <w:szCs w:val="24"/>
          </w:rPr>
          <w:fldChar w:fldCharType="begin"/>
        </w:r>
        <w:r w:rsidRPr="00161E50">
          <w:rPr>
            <w:noProof/>
            <w:webHidden/>
            <w:sz w:val="24"/>
            <w:szCs w:val="24"/>
          </w:rPr>
          <w:instrText xml:space="preserve"> PAGEREF _Toc503444395 \h </w:instrText>
        </w:r>
        <w:r w:rsidRPr="00161E50">
          <w:rPr>
            <w:noProof/>
            <w:webHidden/>
            <w:sz w:val="24"/>
            <w:szCs w:val="24"/>
          </w:rPr>
        </w:r>
        <w:r w:rsidRPr="00161E50">
          <w:rPr>
            <w:noProof/>
            <w:webHidden/>
            <w:sz w:val="24"/>
            <w:szCs w:val="24"/>
          </w:rPr>
          <w:fldChar w:fldCharType="separate"/>
        </w:r>
        <w:r w:rsidRPr="00161E50">
          <w:rPr>
            <w:noProof/>
            <w:webHidden/>
            <w:sz w:val="24"/>
            <w:szCs w:val="24"/>
          </w:rPr>
          <w:t>5</w:t>
        </w:r>
        <w:r w:rsidRPr="00161E50">
          <w:rPr>
            <w:noProof/>
            <w:webHidden/>
            <w:sz w:val="24"/>
            <w:szCs w:val="24"/>
          </w:rPr>
          <w:fldChar w:fldCharType="end"/>
        </w:r>
      </w:hyperlink>
    </w:p>
    <w:p w14:paraId="7E5E19DD" w14:textId="77777777" w:rsidR="00161E50" w:rsidRPr="00161E50" w:rsidRDefault="00161E50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03444396" w:history="1">
        <w:r w:rsidRPr="00161E50">
          <w:rPr>
            <w:rStyle w:val="Hyperlink"/>
            <w:noProof/>
            <w:sz w:val="24"/>
            <w:szCs w:val="24"/>
          </w:rPr>
          <w:t>4.1</w:t>
        </w:r>
        <w:r w:rsidRPr="00161E50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161E50">
          <w:rPr>
            <w:rStyle w:val="Hyperlink"/>
            <w:noProof/>
            <w:sz w:val="24"/>
            <w:szCs w:val="24"/>
          </w:rPr>
          <w:t>Experimental Setup</w:t>
        </w:r>
        <w:r w:rsidRPr="00161E50">
          <w:rPr>
            <w:noProof/>
            <w:webHidden/>
            <w:sz w:val="24"/>
            <w:szCs w:val="24"/>
          </w:rPr>
          <w:tab/>
        </w:r>
        <w:r w:rsidRPr="00161E50">
          <w:rPr>
            <w:noProof/>
            <w:webHidden/>
            <w:sz w:val="24"/>
            <w:szCs w:val="24"/>
          </w:rPr>
          <w:fldChar w:fldCharType="begin"/>
        </w:r>
        <w:r w:rsidRPr="00161E50">
          <w:rPr>
            <w:noProof/>
            <w:webHidden/>
            <w:sz w:val="24"/>
            <w:szCs w:val="24"/>
          </w:rPr>
          <w:instrText xml:space="preserve"> PAGEREF _Toc503444396 \h </w:instrText>
        </w:r>
        <w:r w:rsidRPr="00161E50">
          <w:rPr>
            <w:noProof/>
            <w:webHidden/>
            <w:sz w:val="24"/>
            <w:szCs w:val="24"/>
          </w:rPr>
        </w:r>
        <w:r w:rsidRPr="00161E50">
          <w:rPr>
            <w:noProof/>
            <w:webHidden/>
            <w:sz w:val="24"/>
            <w:szCs w:val="24"/>
          </w:rPr>
          <w:fldChar w:fldCharType="separate"/>
        </w:r>
        <w:r w:rsidRPr="00161E50">
          <w:rPr>
            <w:noProof/>
            <w:webHidden/>
            <w:sz w:val="24"/>
            <w:szCs w:val="24"/>
          </w:rPr>
          <w:t>5</w:t>
        </w:r>
        <w:r w:rsidRPr="00161E50">
          <w:rPr>
            <w:noProof/>
            <w:webHidden/>
            <w:sz w:val="24"/>
            <w:szCs w:val="24"/>
          </w:rPr>
          <w:fldChar w:fldCharType="end"/>
        </w:r>
      </w:hyperlink>
    </w:p>
    <w:p w14:paraId="7B132852" w14:textId="77777777" w:rsidR="00161E50" w:rsidRPr="00161E50" w:rsidRDefault="00161E5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03444397" w:history="1">
        <w:r w:rsidRPr="00161E50">
          <w:rPr>
            <w:rStyle w:val="Hyperlink"/>
            <w:noProof/>
            <w:sz w:val="24"/>
            <w:szCs w:val="24"/>
          </w:rPr>
          <w:t xml:space="preserve">4.2 </w:t>
        </w:r>
        <w:r w:rsidRPr="00161E50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161E50">
          <w:rPr>
            <w:rStyle w:val="Hyperlink"/>
            <w:noProof/>
            <w:sz w:val="24"/>
            <w:szCs w:val="24"/>
          </w:rPr>
          <w:t>Presentation of Results</w:t>
        </w:r>
        <w:r w:rsidRPr="00161E50">
          <w:rPr>
            <w:noProof/>
            <w:webHidden/>
            <w:sz w:val="24"/>
            <w:szCs w:val="24"/>
          </w:rPr>
          <w:tab/>
        </w:r>
        <w:r w:rsidRPr="00161E50">
          <w:rPr>
            <w:noProof/>
            <w:webHidden/>
            <w:sz w:val="24"/>
            <w:szCs w:val="24"/>
          </w:rPr>
          <w:fldChar w:fldCharType="begin"/>
        </w:r>
        <w:r w:rsidRPr="00161E50">
          <w:rPr>
            <w:noProof/>
            <w:webHidden/>
            <w:sz w:val="24"/>
            <w:szCs w:val="24"/>
          </w:rPr>
          <w:instrText xml:space="preserve"> PAGEREF _Toc503444397 \h </w:instrText>
        </w:r>
        <w:r w:rsidRPr="00161E50">
          <w:rPr>
            <w:noProof/>
            <w:webHidden/>
            <w:sz w:val="24"/>
            <w:szCs w:val="24"/>
          </w:rPr>
        </w:r>
        <w:r w:rsidRPr="00161E50">
          <w:rPr>
            <w:noProof/>
            <w:webHidden/>
            <w:sz w:val="24"/>
            <w:szCs w:val="24"/>
          </w:rPr>
          <w:fldChar w:fldCharType="separate"/>
        </w:r>
        <w:r w:rsidRPr="00161E50">
          <w:rPr>
            <w:noProof/>
            <w:webHidden/>
            <w:sz w:val="24"/>
            <w:szCs w:val="24"/>
          </w:rPr>
          <w:t>5</w:t>
        </w:r>
        <w:r w:rsidRPr="00161E50">
          <w:rPr>
            <w:noProof/>
            <w:webHidden/>
            <w:sz w:val="24"/>
            <w:szCs w:val="24"/>
          </w:rPr>
          <w:fldChar w:fldCharType="end"/>
        </w:r>
      </w:hyperlink>
    </w:p>
    <w:p w14:paraId="28FEC781" w14:textId="77777777" w:rsidR="00161E50" w:rsidRPr="00161E50" w:rsidRDefault="00161E50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03444398" w:history="1">
        <w:r w:rsidRPr="00161E50">
          <w:rPr>
            <w:rStyle w:val="Hyperlink"/>
            <w:noProof/>
            <w:sz w:val="24"/>
            <w:szCs w:val="24"/>
          </w:rPr>
          <w:t>5</w:t>
        </w:r>
        <w:r w:rsidRPr="00161E50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161E50">
          <w:rPr>
            <w:rStyle w:val="Hyperlink"/>
            <w:noProof/>
            <w:sz w:val="24"/>
            <w:szCs w:val="24"/>
          </w:rPr>
          <w:t>Discussion</w:t>
        </w:r>
        <w:r w:rsidRPr="00161E50">
          <w:rPr>
            <w:noProof/>
            <w:webHidden/>
            <w:sz w:val="24"/>
            <w:szCs w:val="24"/>
          </w:rPr>
          <w:tab/>
        </w:r>
        <w:r w:rsidRPr="00161E50">
          <w:rPr>
            <w:noProof/>
            <w:webHidden/>
            <w:sz w:val="24"/>
            <w:szCs w:val="24"/>
          </w:rPr>
          <w:fldChar w:fldCharType="begin"/>
        </w:r>
        <w:r w:rsidRPr="00161E50">
          <w:rPr>
            <w:noProof/>
            <w:webHidden/>
            <w:sz w:val="24"/>
            <w:szCs w:val="24"/>
          </w:rPr>
          <w:instrText xml:space="preserve"> PAGEREF _Toc503444398 \h </w:instrText>
        </w:r>
        <w:r w:rsidRPr="00161E50">
          <w:rPr>
            <w:noProof/>
            <w:webHidden/>
            <w:sz w:val="24"/>
            <w:szCs w:val="24"/>
          </w:rPr>
        </w:r>
        <w:r w:rsidRPr="00161E50">
          <w:rPr>
            <w:noProof/>
            <w:webHidden/>
            <w:sz w:val="24"/>
            <w:szCs w:val="24"/>
          </w:rPr>
          <w:fldChar w:fldCharType="separate"/>
        </w:r>
        <w:r w:rsidRPr="00161E50">
          <w:rPr>
            <w:noProof/>
            <w:webHidden/>
            <w:sz w:val="24"/>
            <w:szCs w:val="24"/>
          </w:rPr>
          <w:t>6</w:t>
        </w:r>
        <w:r w:rsidRPr="00161E50">
          <w:rPr>
            <w:noProof/>
            <w:webHidden/>
            <w:sz w:val="24"/>
            <w:szCs w:val="24"/>
          </w:rPr>
          <w:fldChar w:fldCharType="end"/>
        </w:r>
      </w:hyperlink>
    </w:p>
    <w:p w14:paraId="51386120" w14:textId="77777777" w:rsidR="00161E50" w:rsidRPr="00161E50" w:rsidRDefault="00161E50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03444399" w:history="1">
        <w:r w:rsidRPr="00161E50">
          <w:rPr>
            <w:rStyle w:val="Hyperlink"/>
            <w:noProof/>
            <w:sz w:val="24"/>
            <w:szCs w:val="24"/>
          </w:rPr>
          <w:t>6</w:t>
        </w:r>
        <w:r w:rsidRPr="00161E50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161E50">
          <w:rPr>
            <w:rStyle w:val="Hyperlink"/>
            <w:noProof/>
            <w:sz w:val="24"/>
            <w:szCs w:val="24"/>
          </w:rPr>
          <w:t>Conclusion</w:t>
        </w:r>
        <w:r w:rsidRPr="00161E50">
          <w:rPr>
            <w:noProof/>
            <w:webHidden/>
            <w:sz w:val="24"/>
            <w:szCs w:val="24"/>
          </w:rPr>
          <w:tab/>
        </w:r>
        <w:r w:rsidRPr="00161E50">
          <w:rPr>
            <w:noProof/>
            <w:webHidden/>
            <w:sz w:val="24"/>
            <w:szCs w:val="24"/>
          </w:rPr>
          <w:fldChar w:fldCharType="begin"/>
        </w:r>
        <w:r w:rsidRPr="00161E50">
          <w:rPr>
            <w:noProof/>
            <w:webHidden/>
            <w:sz w:val="24"/>
            <w:szCs w:val="24"/>
          </w:rPr>
          <w:instrText xml:space="preserve"> PAGEREF _Toc503444399 \h </w:instrText>
        </w:r>
        <w:r w:rsidRPr="00161E50">
          <w:rPr>
            <w:noProof/>
            <w:webHidden/>
            <w:sz w:val="24"/>
            <w:szCs w:val="24"/>
          </w:rPr>
        </w:r>
        <w:r w:rsidRPr="00161E50">
          <w:rPr>
            <w:noProof/>
            <w:webHidden/>
            <w:sz w:val="24"/>
            <w:szCs w:val="24"/>
          </w:rPr>
          <w:fldChar w:fldCharType="separate"/>
        </w:r>
        <w:r w:rsidRPr="00161E50">
          <w:rPr>
            <w:noProof/>
            <w:webHidden/>
            <w:sz w:val="24"/>
            <w:szCs w:val="24"/>
          </w:rPr>
          <w:t>6</w:t>
        </w:r>
        <w:r w:rsidRPr="00161E50">
          <w:rPr>
            <w:noProof/>
            <w:webHidden/>
            <w:sz w:val="24"/>
            <w:szCs w:val="24"/>
          </w:rPr>
          <w:fldChar w:fldCharType="end"/>
        </w:r>
      </w:hyperlink>
    </w:p>
    <w:p w14:paraId="7AF2EA7A" w14:textId="77777777" w:rsidR="00161E50" w:rsidRPr="00161E50" w:rsidRDefault="00161E50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03444400" w:history="1">
        <w:r w:rsidRPr="00161E50">
          <w:rPr>
            <w:rStyle w:val="Hyperlink"/>
            <w:noProof/>
            <w:sz w:val="24"/>
            <w:szCs w:val="24"/>
          </w:rPr>
          <w:t>7</w:t>
        </w:r>
        <w:r w:rsidRPr="00161E50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161E50">
          <w:rPr>
            <w:rStyle w:val="Hyperlink"/>
            <w:noProof/>
            <w:sz w:val="24"/>
            <w:szCs w:val="24"/>
          </w:rPr>
          <w:t>References</w:t>
        </w:r>
        <w:r w:rsidRPr="00161E50">
          <w:rPr>
            <w:noProof/>
            <w:webHidden/>
            <w:sz w:val="24"/>
            <w:szCs w:val="24"/>
          </w:rPr>
          <w:tab/>
        </w:r>
        <w:r w:rsidRPr="00161E50">
          <w:rPr>
            <w:noProof/>
            <w:webHidden/>
            <w:sz w:val="24"/>
            <w:szCs w:val="24"/>
          </w:rPr>
          <w:fldChar w:fldCharType="begin"/>
        </w:r>
        <w:r w:rsidRPr="00161E50">
          <w:rPr>
            <w:noProof/>
            <w:webHidden/>
            <w:sz w:val="24"/>
            <w:szCs w:val="24"/>
          </w:rPr>
          <w:instrText xml:space="preserve"> PAGEREF _Toc503444400 \h </w:instrText>
        </w:r>
        <w:r w:rsidRPr="00161E50">
          <w:rPr>
            <w:noProof/>
            <w:webHidden/>
            <w:sz w:val="24"/>
            <w:szCs w:val="24"/>
          </w:rPr>
        </w:r>
        <w:r w:rsidRPr="00161E50">
          <w:rPr>
            <w:noProof/>
            <w:webHidden/>
            <w:sz w:val="24"/>
            <w:szCs w:val="24"/>
          </w:rPr>
          <w:fldChar w:fldCharType="separate"/>
        </w:r>
        <w:r w:rsidRPr="00161E50">
          <w:rPr>
            <w:noProof/>
            <w:webHidden/>
            <w:sz w:val="24"/>
            <w:szCs w:val="24"/>
          </w:rPr>
          <w:t>7</w:t>
        </w:r>
        <w:r w:rsidRPr="00161E50">
          <w:rPr>
            <w:noProof/>
            <w:webHidden/>
            <w:sz w:val="24"/>
            <w:szCs w:val="24"/>
          </w:rPr>
          <w:fldChar w:fldCharType="end"/>
        </w:r>
      </w:hyperlink>
    </w:p>
    <w:p w14:paraId="4B104CDE" w14:textId="77777777" w:rsidR="00E37235" w:rsidRDefault="00E37235">
      <w:r w:rsidRPr="00DB3BF7">
        <w:rPr>
          <w:b/>
          <w:bCs/>
          <w:noProof/>
          <w:sz w:val="24"/>
          <w:szCs w:val="24"/>
        </w:rPr>
        <w:fldChar w:fldCharType="end"/>
      </w:r>
    </w:p>
    <w:p w14:paraId="714BB60F" w14:textId="21A68CCC" w:rsidR="00946F23" w:rsidRPr="00E816C7" w:rsidRDefault="00946F23" w:rsidP="00946F23">
      <w:pPr>
        <w:pStyle w:val="Heading1"/>
        <w:numPr>
          <w:ilvl w:val="0"/>
          <w:numId w:val="0"/>
        </w:numPr>
        <w:ind w:left="360"/>
        <w:rPr>
          <w:lang w:val="fr-CA"/>
        </w:rPr>
      </w:pPr>
      <w:r>
        <w:br w:type="page"/>
      </w:r>
      <w:bookmarkStart w:id="5" w:name="_Toc365276962"/>
      <w:bookmarkStart w:id="6" w:name="_Toc503444115"/>
      <w:bookmarkStart w:id="7" w:name="_Toc503444389"/>
      <w:r>
        <w:rPr>
          <w:lang w:val="fr-CA"/>
        </w:rPr>
        <w:lastRenderedPageBreak/>
        <w:t xml:space="preserve">Table </w:t>
      </w:r>
      <w:r>
        <w:rPr>
          <w:lang w:val="fr-CA"/>
        </w:rPr>
        <w:t>of</w:t>
      </w:r>
      <w:r>
        <w:rPr>
          <w:lang w:val="fr-CA"/>
        </w:rPr>
        <w:t xml:space="preserve"> t</w:t>
      </w:r>
      <w:r w:rsidRPr="00E816C7">
        <w:rPr>
          <w:lang w:val="fr-CA"/>
        </w:rPr>
        <w:t>abl</w:t>
      </w:r>
      <w:bookmarkEnd w:id="5"/>
      <w:bookmarkEnd w:id="6"/>
      <w:r>
        <w:rPr>
          <w:lang w:val="fr-CA"/>
        </w:rPr>
        <w:t>es</w:t>
      </w:r>
      <w:bookmarkEnd w:id="7"/>
    </w:p>
    <w:p w14:paraId="009440A9" w14:textId="77777777" w:rsidR="00946F23" w:rsidRPr="00E816C7" w:rsidRDefault="00946F23" w:rsidP="00946F23">
      <w:pPr>
        <w:rPr>
          <w:sz w:val="24"/>
          <w:szCs w:val="24"/>
          <w:lang w:val="fr-CA"/>
        </w:rPr>
      </w:pPr>
    </w:p>
    <w:p w14:paraId="0368F5DA" w14:textId="77777777" w:rsidR="00946F23" w:rsidRPr="00FD4932" w:rsidRDefault="00946F23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FD4932">
        <w:rPr>
          <w:sz w:val="24"/>
          <w:szCs w:val="24"/>
          <w:lang w:val="fr-CA"/>
        </w:rPr>
        <w:fldChar w:fldCharType="begin"/>
      </w:r>
      <w:r w:rsidRPr="00FD4932">
        <w:rPr>
          <w:sz w:val="24"/>
          <w:szCs w:val="24"/>
          <w:lang w:val="fr-CA"/>
        </w:rPr>
        <w:instrText xml:space="preserve"> TOC \h \z \c "Table" </w:instrText>
      </w:r>
      <w:r w:rsidRPr="00FD4932">
        <w:rPr>
          <w:sz w:val="24"/>
          <w:szCs w:val="24"/>
          <w:lang w:val="fr-CA"/>
        </w:rPr>
        <w:fldChar w:fldCharType="separate"/>
      </w:r>
      <w:hyperlink w:anchor="_Toc503444368" w:history="1">
        <w:r w:rsidRPr="00FD4932">
          <w:rPr>
            <w:rStyle w:val="Hyperlink"/>
            <w:noProof/>
            <w:sz w:val="24"/>
            <w:szCs w:val="24"/>
          </w:rPr>
          <w:t>T</w:t>
        </w:r>
        <w:r w:rsidRPr="00FD4932">
          <w:rPr>
            <w:rStyle w:val="Hyperlink"/>
            <w:smallCaps/>
            <w:noProof/>
            <w:sz w:val="24"/>
            <w:szCs w:val="24"/>
          </w:rPr>
          <w:t>able 5.1 – Summary of Results</w:t>
        </w:r>
        <w:r w:rsidRPr="00FD4932">
          <w:rPr>
            <w:noProof/>
            <w:webHidden/>
            <w:sz w:val="24"/>
            <w:szCs w:val="24"/>
          </w:rPr>
          <w:tab/>
        </w:r>
        <w:r w:rsidRPr="00FD4932">
          <w:rPr>
            <w:noProof/>
            <w:webHidden/>
            <w:sz w:val="24"/>
            <w:szCs w:val="24"/>
          </w:rPr>
          <w:fldChar w:fldCharType="begin"/>
        </w:r>
        <w:r w:rsidRPr="00FD4932">
          <w:rPr>
            <w:noProof/>
            <w:webHidden/>
            <w:sz w:val="24"/>
            <w:szCs w:val="24"/>
          </w:rPr>
          <w:instrText xml:space="preserve"> PAGEREF _Toc503444368 \h </w:instrText>
        </w:r>
        <w:r w:rsidRPr="00FD4932">
          <w:rPr>
            <w:noProof/>
            <w:webHidden/>
            <w:sz w:val="24"/>
            <w:szCs w:val="24"/>
          </w:rPr>
        </w:r>
        <w:r w:rsidRPr="00FD4932">
          <w:rPr>
            <w:noProof/>
            <w:webHidden/>
            <w:sz w:val="24"/>
            <w:szCs w:val="24"/>
          </w:rPr>
          <w:fldChar w:fldCharType="separate"/>
        </w:r>
        <w:r w:rsidRPr="00FD4932">
          <w:rPr>
            <w:noProof/>
            <w:webHidden/>
            <w:sz w:val="24"/>
            <w:szCs w:val="24"/>
          </w:rPr>
          <w:t>6</w:t>
        </w:r>
        <w:r w:rsidRPr="00FD4932">
          <w:rPr>
            <w:noProof/>
            <w:webHidden/>
            <w:sz w:val="24"/>
            <w:szCs w:val="24"/>
          </w:rPr>
          <w:fldChar w:fldCharType="end"/>
        </w:r>
      </w:hyperlink>
    </w:p>
    <w:p w14:paraId="26B5FAC6" w14:textId="77777777" w:rsidR="00946F23" w:rsidRDefault="00946F23">
      <w:pPr>
        <w:rPr>
          <w:sz w:val="24"/>
          <w:szCs w:val="24"/>
          <w:lang w:val="fr-CA"/>
        </w:rPr>
      </w:pPr>
      <w:r w:rsidRPr="00FD4932">
        <w:rPr>
          <w:sz w:val="24"/>
          <w:szCs w:val="24"/>
          <w:lang w:val="fr-CA"/>
        </w:rPr>
        <w:fldChar w:fldCharType="end"/>
      </w:r>
      <w:r>
        <w:rPr>
          <w:sz w:val="24"/>
          <w:szCs w:val="24"/>
          <w:lang w:val="fr-CA"/>
        </w:rPr>
        <w:br w:type="page"/>
      </w:r>
    </w:p>
    <w:p w14:paraId="5AB8F2DE" w14:textId="77777777" w:rsidR="00946F23" w:rsidRDefault="00946F23" w:rsidP="00946F23"/>
    <w:p w14:paraId="74F100C6" w14:textId="77777777" w:rsidR="00946F23" w:rsidRDefault="00946F23">
      <w:pPr>
        <w:rPr>
          <w:b/>
          <w:smallCaps/>
          <w:sz w:val="28"/>
          <w:lang w:val="en-GB"/>
        </w:rPr>
      </w:pPr>
    </w:p>
    <w:p w14:paraId="4B61CA5F" w14:textId="0738B3BE" w:rsidR="00831CEC" w:rsidRPr="007A2B34" w:rsidRDefault="00D863FB" w:rsidP="00DF093D">
      <w:pPr>
        <w:pStyle w:val="Heading1"/>
      </w:pPr>
      <w:bookmarkStart w:id="8" w:name="_Toc503444390"/>
      <w:r w:rsidRPr="00DF093D">
        <w:t>I</w:t>
      </w:r>
      <w:r w:rsidR="00DF093D">
        <w:t>ntroduction</w:t>
      </w:r>
      <w:bookmarkEnd w:id="8"/>
    </w:p>
    <w:p w14:paraId="019D83AB" w14:textId="77777777" w:rsidR="00022839" w:rsidRDefault="00022839" w:rsidP="00972580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140"/>
        <w:contextualSpacing/>
        <w:rPr>
          <w:b/>
          <w:sz w:val="24"/>
          <w:lang w:val="en-CA"/>
        </w:rPr>
      </w:pPr>
    </w:p>
    <w:p w14:paraId="12D0F2D8" w14:textId="77777777" w:rsidR="00C45526" w:rsidRDefault="00022839" w:rsidP="00972580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contextualSpacing/>
        <w:rPr>
          <w:sz w:val="24"/>
          <w:lang w:val="en-CA"/>
        </w:rPr>
      </w:pPr>
      <w:r>
        <w:rPr>
          <w:b/>
          <w:sz w:val="24"/>
          <w:lang w:val="en-CA"/>
        </w:rPr>
        <w:tab/>
      </w:r>
      <w:r w:rsidR="00237C95">
        <w:rPr>
          <w:sz w:val="24"/>
          <w:lang w:val="en-CA"/>
        </w:rPr>
        <w:t xml:space="preserve">This document provides </w:t>
      </w:r>
      <w:r w:rsidR="00337108">
        <w:rPr>
          <w:sz w:val="24"/>
          <w:lang w:val="en-CA"/>
        </w:rPr>
        <w:t>instructions</w:t>
      </w:r>
      <w:r w:rsidR="000D7562">
        <w:rPr>
          <w:sz w:val="24"/>
          <w:lang w:val="en-CA"/>
        </w:rPr>
        <w:t xml:space="preserve"> </w:t>
      </w:r>
      <w:r w:rsidR="002A0057">
        <w:rPr>
          <w:sz w:val="24"/>
          <w:lang w:val="en-CA"/>
        </w:rPr>
        <w:t>for</w:t>
      </w:r>
      <w:r w:rsidR="000D7562">
        <w:rPr>
          <w:sz w:val="24"/>
          <w:lang w:val="en-CA"/>
        </w:rPr>
        <w:t xml:space="preserve"> preparing</w:t>
      </w:r>
      <w:r w:rsidR="002A0057">
        <w:rPr>
          <w:sz w:val="24"/>
          <w:lang w:val="en-CA"/>
        </w:rPr>
        <w:t xml:space="preserve"> Data Item Description (DID) </w:t>
      </w:r>
      <w:r w:rsidR="00CD2B95">
        <w:rPr>
          <w:sz w:val="24"/>
          <w:lang w:val="en-CA"/>
        </w:rPr>
        <w:t>7</w:t>
      </w:r>
      <w:r w:rsidR="002A0057">
        <w:rPr>
          <w:sz w:val="24"/>
          <w:lang w:val="en-CA"/>
        </w:rPr>
        <w:t xml:space="preserve"> – </w:t>
      </w:r>
      <w:r w:rsidR="00CD2B95">
        <w:rPr>
          <w:sz w:val="24"/>
          <w:lang w:val="en-CA"/>
        </w:rPr>
        <w:t>Detailed</w:t>
      </w:r>
      <w:r w:rsidR="00C47F7C">
        <w:rPr>
          <w:sz w:val="24"/>
          <w:lang w:val="en-CA"/>
        </w:rPr>
        <w:t xml:space="preserve"> Design </w:t>
      </w:r>
      <w:r w:rsidR="00CD2B95">
        <w:rPr>
          <w:sz w:val="24"/>
          <w:lang w:val="en-CA"/>
        </w:rPr>
        <w:t>Document</w:t>
      </w:r>
      <w:r w:rsidR="002A0057">
        <w:rPr>
          <w:sz w:val="24"/>
          <w:lang w:val="en-CA"/>
        </w:rPr>
        <w:t xml:space="preserve"> (</w:t>
      </w:r>
      <w:r w:rsidR="00CD2B95">
        <w:rPr>
          <w:sz w:val="24"/>
          <w:lang w:val="en-CA"/>
        </w:rPr>
        <w:t>DDD)</w:t>
      </w:r>
      <w:r w:rsidR="002A0057">
        <w:rPr>
          <w:sz w:val="24"/>
          <w:lang w:val="en-CA"/>
        </w:rPr>
        <w:t xml:space="preserve">. </w:t>
      </w:r>
      <w:r w:rsidR="00C45526" w:rsidRPr="00C45526">
        <w:rPr>
          <w:sz w:val="24"/>
          <w:lang w:val="en-CA"/>
        </w:rPr>
        <w:t xml:space="preserve">In addition to the Title Page and Table of Contents, the </w:t>
      </w:r>
      <w:r w:rsidR="00356ADF">
        <w:rPr>
          <w:sz w:val="24"/>
          <w:lang w:val="en-CA"/>
        </w:rPr>
        <w:t>DDD</w:t>
      </w:r>
      <w:r w:rsidR="00C45526">
        <w:rPr>
          <w:sz w:val="24"/>
          <w:lang w:val="en-CA"/>
        </w:rPr>
        <w:t xml:space="preserve"> </w:t>
      </w:r>
      <w:r w:rsidR="00C45526" w:rsidRPr="00C45526">
        <w:rPr>
          <w:sz w:val="24"/>
          <w:lang w:val="en-CA"/>
        </w:rPr>
        <w:t>shall contain</w:t>
      </w:r>
      <w:r w:rsidR="004D5DE8">
        <w:rPr>
          <w:sz w:val="24"/>
          <w:lang w:val="en-CA"/>
        </w:rPr>
        <w:t xml:space="preserve"> at a minimum</w:t>
      </w:r>
      <w:r w:rsidR="00C45526" w:rsidRPr="00C45526">
        <w:rPr>
          <w:sz w:val="24"/>
          <w:lang w:val="en-CA"/>
        </w:rPr>
        <w:t xml:space="preserve"> the </w:t>
      </w:r>
      <w:r w:rsidR="004D5DE8">
        <w:rPr>
          <w:sz w:val="24"/>
          <w:lang w:val="en-CA"/>
        </w:rPr>
        <w:t xml:space="preserve">sections as outlined in this </w:t>
      </w:r>
      <w:r w:rsidR="006371C3">
        <w:rPr>
          <w:sz w:val="24"/>
          <w:lang w:val="en-CA"/>
        </w:rPr>
        <w:t>document</w:t>
      </w:r>
      <w:r w:rsidR="004D5DE8">
        <w:rPr>
          <w:sz w:val="24"/>
          <w:lang w:val="en-CA"/>
        </w:rPr>
        <w:t xml:space="preserve">. </w:t>
      </w:r>
      <w:r w:rsidR="001F21EE">
        <w:rPr>
          <w:sz w:val="24"/>
          <w:lang w:val="en-CA"/>
        </w:rPr>
        <w:t xml:space="preserve">These sections include </w:t>
      </w:r>
      <w:r w:rsidR="004B68B5" w:rsidRPr="005D229B">
        <w:rPr>
          <w:sz w:val="24"/>
          <w:lang w:val="en-CA"/>
        </w:rPr>
        <w:t>several sections on your design;</w:t>
      </w:r>
      <w:r w:rsidR="005D229B" w:rsidRPr="005D229B">
        <w:rPr>
          <w:sz w:val="24"/>
          <w:lang w:val="en-CA"/>
        </w:rPr>
        <w:t xml:space="preserve"> presentation of results; a discussion of the results in relation to the requirements; a conclusion; and references</w:t>
      </w:r>
      <w:r w:rsidR="004B68B5" w:rsidRPr="005D229B">
        <w:rPr>
          <w:sz w:val="24"/>
          <w:lang w:val="en-CA"/>
        </w:rPr>
        <w:t>.</w:t>
      </w:r>
      <w:r w:rsidR="001F21EE">
        <w:rPr>
          <w:sz w:val="24"/>
          <w:lang w:val="en-CA"/>
        </w:rPr>
        <w:t xml:space="preserve"> </w:t>
      </w:r>
      <w:r w:rsidR="004D5DE8">
        <w:rPr>
          <w:sz w:val="24"/>
          <w:lang w:val="en-CA"/>
        </w:rPr>
        <w:t xml:space="preserve">Additional sections may be included as required. </w:t>
      </w:r>
      <w:r w:rsidR="00D10722" w:rsidRPr="00901E6B">
        <w:rPr>
          <w:b/>
          <w:i/>
          <w:sz w:val="24"/>
          <w:lang w:val="en-CA"/>
        </w:rPr>
        <w:t>Use the course Style Guide for additional guidance on</w:t>
      </w:r>
      <w:r w:rsidR="00912DCA">
        <w:rPr>
          <w:b/>
          <w:i/>
          <w:sz w:val="24"/>
          <w:lang w:val="en-CA"/>
        </w:rPr>
        <w:t xml:space="preserve"> structure and </w:t>
      </w:r>
      <w:r w:rsidR="00D10722" w:rsidRPr="00901E6B">
        <w:rPr>
          <w:b/>
          <w:i/>
          <w:sz w:val="24"/>
          <w:lang w:val="en-CA"/>
        </w:rPr>
        <w:t>formatting</w:t>
      </w:r>
      <w:r w:rsidR="00D10722">
        <w:rPr>
          <w:sz w:val="24"/>
          <w:lang w:val="en-CA"/>
        </w:rPr>
        <w:t>.</w:t>
      </w:r>
    </w:p>
    <w:p w14:paraId="7500F307" w14:textId="77777777" w:rsidR="00C45526" w:rsidRDefault="00C45526" w:rsidP="00972580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contextualSpacing/>
        <w:rPr>
          <w:sz w:val="24"/>
          <w:lang w:val="en-CA"/>
        </w:rPr>
      </w:pPr>
    </w:p>
    <w:p w14:paraId="40783F7A" w14:textId="77777777" w:rsidR="00A827FD" w:rsidRDefault="00A827FD" w:rsidP="00972580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contextualSpacing/>
        <w:rPr>
          <w:sz w:val="24"/>
          <w:lang w:val="en-CA"/>
        </w:rPr>
      </w:pPr>
      <w:r>
        <w:rPr>
          <w:sz w:val="24"/>
          <w:lang w:val="en-CA"/>
        </w:rPr>
        <w:tab/>
        <w:t xml:space="preserve">The </w:t>
      </w:r>
      <w:r w:rsidR="003B079A">
        <w:rPr>
          <w:sz w:val="24"/>
          <w:lang w:val="en-CA"/>
        </w:rPr>
        <w:t>DDD</w:t>
      </w:r>
      <w:r>
        <w:rPr>
          <w:sz w:val="24"/>
          <w:lang w:val="en-CA"/>
        </w:rPr>
        <w:t xml:space="preserve"> should be produced in consultation with your supervisor</w:t>
      </w:r>
      <w:r w:rsidR="001E5629">
        <w:rPr>
          <w:sz w:val="24"/>
          <w:lang w:val="en-CA"/>
        </w:rPr>
        <w:t xml:space="preserve">. </w:t>
      </w:r>
      <w:r w:rsidR="0092510A">
        <w:rPr>
          <w:sz w:val="24"/>
          <w:lang w:val="en-CA"/>
        </w:rPr>
        <w:t xml:space="preserve">At this point you </w:t>
      </w:r>
      <w:r w:rsidR="001E5629">
        <w:rPr>
          <w:sz w:val="24"/>
          <w:lang w:val="en-CA"/>
        </w:rPr>
        <w:t>should</w:t>
      </w:r>
      <w:r w:rsidR="003B079A">
        <w:rPr>
          <w:sz w:val="24"/>
          <w:lang w:val="en-CA"/>
        </w:rPr>
        <w:t xml:space="preserve"> have completed your design, built, and tested your product. You should have followed a deliberate design methodology. </w:t>
      </w:r>
      <w:r w:rsidR="003B079A" w:rsidRPr="003B079A">
        <w:rPr>
          <w:b/>
          <w:i/>
          <w:sz w:val="24"/>
          <w:lang w:val="en-CA"/>
        </w:rPr>
        <w:t>Describe your design methodology</w:t>
      </w:r>
      <w:r w:rsidR="003B079A">
        <w:rPr>
          <w:sz w:val="24"/>
          <w:lang w:val="en-CA"/>
        </w:rPr>
        <w:t xml:space="preserve"> in the introduction. </w:t>
      </w:r>
      <w:r w:rsidR="00587267">
        <w:rPr>
          <w:sz w:val="24"/>
          <w:lang w:val="en-CA"/>
        </w:rPr>
        <w:t xml:space="preserve">Depending on the level of detail, this could require a dedicated subsection. </w:t>
      </w:r>
    </w:p>
    <w:p w14:paraId="60280B27" w14:textId="77777777" w:rsidR="003B079A" w:rsidRDefault="003B079A" w:rsidP="00972580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contextualSpacing/>
        <w:rPr>
          <w:sz w:val="24"/>
          <w:lang w:val="en-CA"/>
        </w:rPr>
      </w:pPr>
    </w:p>
    <w:p w14:paraId="7B40BD38" w14:textId="77777777" w:rsidR="006659FA" w:rsidRPr="00E37235" w:rsidRDefault="00972580" w:rsidP="00E37235">
      <w:pPr>
        <w:pStyle w:val="Heading2"/>
      </w:pPr>
      <w:bookmarkStart w:id="9" w:name="_Toc503444391"/>
      <w:r w:rsidRPr="00E37235">
        <w:t>1.1</w:t>
      </w:r>
      <w:r w:rsidRPr="00E37235">
        <w:tab/>
      </w:r>
      <w:r w:rsidR="006659FA" w:rsidRPr="00E37235">
        <w:t>Document purpose</w:t>
      </w:r>
      <w:bookmarkEnd w:id="9"/>
      <w:r w:rsidR="006659FA" w:rsidRPr="00E37235">
        <w:t xml:space="preserve"> </w:t>
      </w:r>
    </w:p>
    <w:p w14:paraId="7DA7F651" w14:textId="77777777" w:rsidR="003F03A5" w:rsidRPr="003F03A5" w:rsidRDefault="00CD04A7" w:rsidP="003F03A5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contextualSpacing/>
        <w:rPr>
          <w:sz w:val="24"/>
        </w:rPr>
      </w:pPr>
      <w:r>
        <w:rPr>
          <w:sz w:val="24"/>
        </w:rPr>
        <w:tab/>
      </w:r>
      <w:r w:rsidR="001F5B75">
        <w:rPr>
          <w:sz w:val="24"/>
        </w:rPr>
        <w:t>In this section, state the purpose of the</w:t>
      </w:r>
      <w:r w:rsidR="003B079A">
        <w:rPr>
          <w:sz w:val="24"/>
        </w:rPr>
        <w:t xml:space="preserve"> DDD</w:t>
      </w:r>
      <w:r w:rsidR="001F5B75">
        <w:rPr>
          <w:sz w:val="24"/>
        </w:rPr>
        <w:t xml:space="preserve"> document. </w:t>
      </w:r>
      <w:r w:rsidR="003F03A5">
        <w:rPr>
          <w:sz w:val="24"/>
        </w:rPr>
        <w:t xml:space="preserve">Typically, the purpose of the </w:t>
      </w:r>
      <w:r w:rsidR="003B079A">
        <w:rPr>
          <w:sz w:val="24"/>
        </w:rPr>
        <w:t>DDD</w:t>
      </w:r>
      <w:r w:rsidR="003F03A5">
        <w:rPr>
          <w:sz w:val="24"/>
        </w:rPr>
        <w:t xml:space="preserve"> is</w:t>
      </w:r>
      <w:r w:rsidR="002A4EFA">
        <w:rPr>
          <w:sz w:val="24"/>
        </w:rPr>
        <w:t xml:space="preserve"> as follows</w:t>
      </w:r>
      <w:r w:rsidR="003F03A5">
        <w:rPr>
          <w:sz w:val="24"/>
        </w:rPr>
        <w:t>:</w:t>
      </w:r>
    </w:p>
    <w:p w14:paraId="2FA16DB3" w14:textId="77777777" w:rsidR="003F03A5" w:rsidRPr="003F03A5" w:rsidRDefault="003F03A5" w:rsidP="003F03A5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contextualSpacing/>
        <w:rPr>
          <w:sz w:val="24"/>
        </w:rPr>
      </w:pPr>
    </w:p>
    <w:p w14:paraId="5EFA31A2" w14:textId="77777777" w:rsidR="007114AF" w:rsidRPr="007114AF" w:rsidRDefault="007114AF" w:rsidP="007114AF">
      <w:pPr>
        <w:widowControl w:val="0"/>
        <w:numPr>
          <w:ilvl w:val="0"/>
          <w:numId w:val="33"/>
        </w:numPr>
        <w:tabs>
          <w:tab w:val="left" w:pos="-1440"/>
          <w:tab w:val="left" w:pos="-720"/>
          <w:tab w:val="left" w:pos="0"/>
          <w:tab w:val="left" w:pos="720"/>
          <w:tab w:val="num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contextualSpacing/>
        <w:rPr>
          <w:sz w:val="24"/>
        </w:rPr>
      </w:pPr>
      <w:r w:rsidRPr="007114AF">
        <w:rPr>
          <w:sz w:val="24"/>
        </w:rPr>
        <w:t xml:space="preserve">to provide an overall discussion on changes or deviations from the originally planned project in terms of the </w:t>
      </w:r>
      <w:r w:rsidR="0060670C">
        <w:rPr>
          <w:sz w:val="24"/>
        </w:rPr>
        <w:t>Statement of Requirement (</w:t>
      </w:r>
      <w:r w:rsidRPr="007114AF">
        <w:rPr>
          <w:sz w:val="24"/>
        </w:rPr>
        <w:t>SOR</w:t>
      </w:r>
      <w:r w:rsidR="0060670C">
        <w:rPr>
          <w:sz w:val="24"/>
        </w:rPr>
        <w:t>)</w:t>
      </w:r>
      <w:r w:rsidRPr="007114AF">
        <w:rPr>
          <w:sz w:val="24"/>
        </w:rPr>
        <w:t xml:space="preserve">, the </w:t>
      </w:r>
      <w:r w:rsidR="0060670C">
        <w:rPr>
          <w:sz w:val="24"/>
        </w:rPr>
        <w:t xml:space="preserve">Preliminary Design Specification </w:t>
      </w:r>
      <w:r w:rsidRPr="007114AF">
        <w:rPr>
          <w:sz w:val="24"/>
        </w:rPr>
        <w:t xml:space="preserve">PDS </w:t>
      </w:r>
      <w:r w:rsidR="00896264">
        <w:rPr>
          <w:sz w:val="24"/>
        </w:rPr>
        <w:t xml:space="preserve">(schedule and process) and the </w:t>
      </w:r>
      <w:r w:rsidRPr="007114AF">
        <w:rPr>
          <w:sz w:val="24"/>
        </w:rPr>
        <w:t>Schedule Update. The discussion should include a description of any changes or deviations from the original documents with the associated justification;</w:t>
      </w:r>
    </w:p>
    <w:p w14:paraId="3F4F0A3D" w14:textId="77777777" w:rsidR="007114AF" w:rsidRPr="007114AF" w:rsidRDefault="007114AF" w:rsidP="007114AF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contextualSpacing/>
        <w:rPr>
          <w:sz w:val="24"/>
        </w:rPr>
      </w:pPr>
    </w:p>
    <w:p w14:paraId="56489FB3" w14:textId="77777777" w:rsidR="007114AF" w:rsidRPr="007114AF" w:rsidRDefault="007114AF" w:rsidP="007114AF">
      <w:pPr>
        <w:widowControl w:val="0"/>
        <w:numPr>
          <w:ilvl w:val="0"/>
          <w:numId w:val="33"/>
        </w:numPr>
        <w:tabs>
          <w:tab w:val="left" w:pos="-1440"/>
          <w:tab w:val="left" w:pos="-720"/>
          <w:tab w:val="left" w:pos="0"/>
          <w:tab w:val="left" w:pos="720"/>
          <w:tab w:val="num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contextualSpacing/>
        <w:rPr>
          <w:sz w:val="24"/>
        </w:rPr>
      </w:pPr>
      <w:r w:rsidRPr="007114AF">
        <w:rPr>
          <w:sz w:val="24"/>
          <w:lang w:val="en-GB"/>
        </w:rPr>
        <w:t xml:space="preserve">to present the </w:t>
      </w:r>
      <w:r w:rsidRPr="006211D7">
        <w:rPr>
          <w:b/>
          <w:sz w:val="24"/>
          <w:lang w:val="en-GB"/>
        </w:rPr>
        <w:t>details</w:t>
      </w:r>
      <w:r w:rsidRPr="007114AF">
        <w:rPr>
          <w:sz w:val="24"/>
          <w:lang w:val="en-GB"/>
        </w:rPr>
        <w:t xml:space="preserve"> of the final project design;</w:t>
      </w:r>
    </w:p>
    <w:p w14:paraId="3B237231" w14:textId="77777777" w:rsidR="007114AF" w:rsidRPr="007114AF" w:rsidRDefault="007114AF" w:rsidP="007114AF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contextualSpacing/>
        <w:rPr>
          <w:sz w:val="24"/>
        </w:rPr>
      </w:pPr>
    </w:p>
    <w:p w14:paraId="59E0854F" w14:textId="77777777" w:rsidR="007114AF" w:rsidRPr="007114AF" w:rsidRDefault="007114AF" w:rsidP="007114AF">
      <w:pPr>
        <w:widowControl w:val="0"/>
        <w:numPr>
          <w:ilvl w:val="0"/>
          <w:numId w:val="33"/>
        </w:numPr>
        <w:tabs>
          <w:tab w:val="left" w:pos="-1440"/>
          <w:tab w:val="left" w:pos="-720"/>
          <w:tab w:val="left" w:pos="0"/>
          <w:tab w:val="left" w:pos="720"/>
          <w:tab w:val="num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contextualSpacing/>
        <w:rPr>
          <w:sz w:val="24"/>
        </w:rPr>
      </w:pPr>
      <w:r w:rsidRPr="007114AF">
        <w:rPr>
          <w:sz w:val="24"/>
          <w:lang w:val="en-GB"/>
        </w:rPr>
        <w:t>to provide all design artefacts such as drawings, schematics, diagrams, figures, illustr</w:t>
      </w:r>
      <w:r w:rsidR="00B9509C">
        <w:rPr>
          <w:sz w:val="24"/>
          <w:lang w:val="en-GB"/>
        </w:rPr>
        <w:t>ations, source code, algorithms,…</w:t>
      </w:r>
      <w:r w:rsidRPr="007114AF">
        <w:rPr>
          <w:sz w:val="24"/>
          <w:lang w:val="en-GB"/>
        </w:rPr>
        <w:t xml:space="preserve"> etc;</w:t>
      </w:r>
    </w:p>
    <w:p w14:paraId="15671ACB" w14:textId="77777777" w:rsidR="007114AF" w:rsidRPr="007114AF" w:rsidRDefault="007114AF" w:rsidP="007114AF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contextualSpacing/>
        <w:rPr>
          <w:sz w:val="24"/>
        </w:rPr>
      </w:pPr>
    </w:p>
    <w:p w14:paraId="2F7B9139" w14:textId="77777777" w:rsidR="007114AF" w:rsidRPr="007114AF" w:rsidRDefault="007114AF" w:rsidP="007114AF">
      <w:pPr>
        <w:widowControl w:val="0"/>
        <w:numPr>
          <w:ilvl w:val="0"/>
          <w:numId w:val="33"/>
        </w:numPr>
        <w:tabs>
          <w:tab w:val="left" w:pos="-1440"/>
          <w:tab w:val="left" w:pos="-720"/>
          <w:tab w:val="left" w:pos="0"/>
          <w:tab w:val="left" w:pos="720"/>
          <w:tab w:val="num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contextualSpacing/>
        <w:rPr>
          <w:sz w:val="24"/>
        </w:rPr>
      </w:pPr>
      <w:r w:rsidRPr="007114AF">
        <w:rPr>
          <w:sz w:val="24"/>
        </w:rPr>
        <w:t>to present the final results of the project including the acceptance test procedures and results;</w:t>
      </w:r>
    </w:p>
    <w:p w14:paraId="327F0961" w14:textId="77777777" w:rsidR="007114AF" w:rsidRPr="007114AF" w:rsidRDefault="007114AF" w:rsidP="007114AF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contextualSpacing/>
        <w:rPr>
          <w:sz w:val="24"/>
        </w:rPr>
      </w:pPr>
    </w:p>
    <w:p w14:paraId="4E97A7A1" w14:textId="77777777" w:rsidR="007114AF" w:rsidRPr="007114AF" w:rsidRDefault="007114AF" w:rsidP="007114AF">
      <w:pPr>
        <w:widowControl w:val="0"/>
        <w:numPr>
          <w:ilvl w:val="0"/>
          <w:numId w:val="33"/>
        </w:numPr>
        <w:tabs>
          <w:tab w:val="left" w:pos="-1440"/>
          <w:tab w:val="left" w:pos="-720"/>
          <w:tab w:val="left" w:pos="0"/>
          <w:tab w:val="left" w:pos="720"/>
          <w:tab w:val="num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contextualSpacing/>
        <w:rPr>
          <w:sz w:val="24"/>
        </w:rPr>
      </w:pPr>
      <w:r w:rsidRPr="007114AF">
        <w:rPr>
          <w:sz w:val="24"/>
        </w:rPr>
        <w:t>to provide a summary of the degree of success of the project; and</w:t>
      </w:r>
    </w:p>
    <w:p w14:paraId="2B0699B7" w14:textId="77777777" w:rsidR="007114AF" w:rsidRPr="007114AF" w:rsidRDefault="007114AF" w:rsidP="007114AF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contextualSpacing/>
        <w:rPr>
          <w:sz w:val="24"/>
        </w:rPr>
      </w:pPr>
    </w:p>
    <w:p w14:paraId="3743CD3C" w14:textId="77777777" w:rsidR="007114AF" w:rsidRPr="007114AF" w:rsidRDefault="007114AF" w:rsidP="007114AF">
      <w:pPr>
        <w:widowControl w:val="0"/>
        <w:numPr>
          <w:ilvl w:val="0"/>
          <w:numId w:val="33"/>
        </w:numPr>
        <w:tabs>
          <w:tab w:val="left" w:pos="-1440"/>
          <w:tab w:val="left" w:pos="-720"/>
          <w:tab w:val="left" w:pos="0"/>
          <w:tab w:val="left" w:pos="720"/>
          <w:tab w:val="num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contextualSpacing/>
        <w:rPr>
          <w:sz w:val="24"/>
          <w:lang w:val="en-GB"/>
        </w:rPr>
      </w:pPr>
      <w:r w:rsidRPr="007114AF">
        <w:rPr>
          <w:sz w:val="24"/>
        </w:rPr>
        <w:t>to provide any feedback on the course experience as a whole.</w:t>
      </w:r>
    </w:p>
    <w:p w14:paraId="3F2542C6" w14:textId="77777777" w:rsidR="00977541" w:rsidRDefault="00977541" w:rsidP="00977541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contextualSpacing/>
        <w:rPr>
          <w:sz w:val="24"/>
        </w:rPr>
      </w:pPr>
    </w:p>
    <w:p w14:paraId="137F86D1" w14:textId="77777777" w:rsidR="001F5B75" w:rsidRPr="00D76B3E" w:rsidRDefault="006659FA" w:rsidP="00E37235">
      <w:pPr>
        <w:pStyle w:val="Heading2"/>
      </w:pPr>
      <w:bookmarkStart w:id="10" w:name="_Toc503444392"/>
      <w:r w:rsidRPr="00D76B3E">
        <w:t>1.2</w:t>
      </w:r>
      <w:r w:rsidRPr="00D76B3E">
        <w:tab/>
        <w:t>Background</w:t>
      </w:r>
      <w:bookmarkEnd w:id="10"/>
      <w:r w:rsidRPr="00D76B3E">
        <w:t xml:space="preserve"> </w:t>
      </w:r>
    </w:p>
    <w:p w14:paraId="1E63AE16" w14:textId="45285501" w:rsidR="009C2E80" w:rsidRDefault="003F03A5" w:rsidP="000E4214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contextualSpacing/>
        <w:rPr>
          <w:sz w:val="24"/>
        </w:rPr>
      </w:pPr>
      <w:r>
        <w:rPr>
          <w:sz w:val="24"/>
        </w:rPr>
        <w:tab/>
      </w:r>
      <w:r w:rsidR="00B42E96">
        <w:rPr>
          <w:sz w:val="24"/>
        </w:rPr>
        <w:t>You will have provided background information about your project in previous deliverables. Rather than repeat the same informat</w:t>
      </w:r>
      <w:r w:rsidR="0003639E">
        <w:rPr>
          <w:sz w:val="24"/>
        </w:rPr>
        <w:t>ion in this section, try outlining</w:t>
      </w:r>
      <w:r w:rsidR="00B42E96">
        <w:rPr>
          <w:sz w:val="24"/>
        </w:rPr>
        <w:t xml:space="preserve"> the background of </w:t>
      </w:r>
      <w:r w:rsidR="00487CB6">
        <w:rPr>
          <w:sz w:val="24"/>
        </w:rPr>
        <w:t>how the</w:t>
      </w:r>
      <w:r w:rsidR="00B42E96">
        <w:rPr>
          <w:sz w:val="24"/>
        </w:rPr>
        <w:t xml:space="preserve"> whole project </w:t>
      </w:r>
      <w:r w:rsidR="00487CB6">
        <w:rPr>
          <w:sz w:val="24"/>
        </w:rPr>
        <w:t xml:space="preserve">has progressed and the motivation behind it. You can talk about the requirement definition phase, the preliminary design phase, and obstacles that </w:t>
      </w:r>
      <w:r w:rsidR="00417679">
        <w:rPr>
          <w:sz w:val="24"/>
        </w:rPr>
        <w:t>you had</w:t>
      </w:r>
      <w:r w:rsidR="00487CB6">
        <w:rPr>
          <w:sz w:val="24"/>
        </w:rPr>
        <w:t xml:space="preserve"> to overcome to reach your final design. You can</w:t>
      </w:r>
      <w:r w:rsidR="00B42E96">
        <w:rPr>
          <w:sz w:val="24"/>
        </w:rPr>
        <w:t xml:space="preserve"> direct the reader to your previous deliverables fo</w:t>
      </w:r>
      <w:r w:rsidR="00487CB6">
        <w:rPr>
          <w:sz w:val="24"/>
        </w:rPr>
        <w:t>r further details</w:t>
      </w:r>
      <w:r w:rsidR="00C70D3C">
        <w:rPr>
          <w:sz w:val="24"/>
        </w:rPr>
        <w:t xml:space="preserve"> (make sure to list them as references)</w:t>
      </w:r>
      <w:r w:rsidR="00487CB6">
        <w:rPr>
          <w:sz w:val="24"/>
        </w:rPr>
        <w:t xml:space="preserve">. </w:t>
      </w:r>
      <w:r w:rsidR="00487CB6" w:rsidRPr="00487CB6">
        <w:rPr>
          <w:b/>
          <w:i/>
          <w:sz w:val="24"/>
        </w:rPr>
        <w:t>You should not be</w:t>
      </w:r>
      <w:r w:rsidR="007B0660">
        <w:rPr>
          <w:b/>
          <w:i/>
          <w:sz w:val="24"/>
        </w:rPr>
        <w:t xml:space="preserve"> just</w:t>
      </w:r>
      <w:r w:rsidR="00487CB6" w:rsidRPr="00487CB6">
        <w:rPr>
          <w:b/>
          <w:i/>
          <w:sz w:val="24"/>
        </w:rPr>
        <w:t xml:space="preserve"> copy</w:t>
      </w:r>
      <w:r w:rsidR="00680E4D">
        <w:rPr>
          <w:b/>
          <w:i/>
          <w:sz w:val="24"/>
        </w:rPr>
        <w:t>ing</w:t>
      </w:r>
      <w:r w:rsidR="00487CB6" w:rsidRPr="00487CB6">
        <w:rPr>
          <w:b/>
          <w:i/>
          <w:sz w:val="24"/>
        </w:rPr>
        <w:t xml:space="preserve"> and </w:t>
      </w:r>
      <w:r w:rsidR="00487CB6" w:rsidRPr="00487CB6">
        <w:rPr>
          <w:b/>
          <w:i/>
          <w:sz w:val="24"/>
        </w:rPr>
        <w:lastRenderedPageBreak/>
        <w:t xml:space="preserve">pasting the background section from your </w:t>
      </w:r>
      <w:r w:rsidR="00487CB6">
        <w:rPr>
          <w:b/>
          <w:i/>
          <w:sz w:val="24"/>
        </w:rPr>
        <w:t>preliminary design specification</w:t>
      </w:r>
      <w:r w:rsidR="00487CB6" w:rsidRPr="00487CB6">
        <w:rPr>
          <w:b/>
          <w:i/>
          <w:sz w:val="24"/>
        </w:rPr>
        <w:t>.</w:t>
      </w:r>
      <w:r w:rsidR="00487CB6">
        <w:rPr>
          <w:sz w:val="24"/>
        </w:rPr>
        <w:t xml:space="preserve"> </w:t>
      </w:r>
      <w:r w:rsidR="000E4214">
        <w:rPr>
          <w:sz w:val="24"/>
        </w:rPr>
        <w:t xml:space="preserve"> </w:t>
      </w:r>
    </w:p>
    <w:p w14:paraId="541A5310" w14:textId="77777777" w:rsidR="00161E50" w:rsidRDefault="00161E50" w:rsidP="000E4214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contextualSpacing/>
        <w:rPr>
          <w:sz w:val="24"/>
        </w:rPr>
      </w:pPr>
    </w:p>
    <w:p w14:paraId="711A3145" w14:textId="46DFD4C2" w:rsidR="00831CEC" w:rsidRPr="007A2B34" w:rsidRDefault="00695A7A" w:rsidP="00DF093D">
      <w:pPr>
        <w:pStyle w:val="Heading1"/>
      </w:pPr>
      <w:bookmarkStart w:id="11" w:name="_Toc503444393"/>
      <w:r>
        <w:t>D</w:t>
      </w:r>
      <w:r w:rsidR="00DF093D">
        <w:t>esign</w:t>
      </w:r>
      <w:bookmarkEnd w:id="11"/>
    </w:p>
    <w:p w14:paraId="14E11583" w14:textId="77777777" w:rsidR="00DE673A" w:rsidRDefault="00DE673A" w:rsidP="00972580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contextualSpacing/>
        <w:rPr>
          <w:b/>
          <w:sz w:val="24"/>
          <w:lang w:val="en-CA"/>
        </w:rPr>
      </w:pPr>
    </w:p>
    <w:p w14:paraId="1A02F65E" w14:textId="011B3391" w:rsidR="00FD566B" w:rsidRDefault="00B4654B" w:rsidP="00201FB0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contextualSpacing/>
        <w:rPr>
          <w:sz w:val="24"/>
          <w:lang w:val="en-CA"/>
        </w:rPr>
      </w:pPr>
      <w:r>
        <w:rPr>
          <w:sz w:val="24"/>
          <w:lang w:val="en-CA"/>
        </w:rPr>
        <w:tab/>
      </w:r>
      <w:r w:rsidR="00695A7A">
        <w:rPr>
          <w:sz w:val="24"/>
          <w:lang w:val="en-CA"/>
        </w:rPr>
        <w:t xml:space="preserve">You </w:t>
      </w:r>
      <w:r w:rsidR="003846A6">
        <w:rPr>
          <w:sz w:val="24"/>
          <w:lang w:val="en-CA"/>
        </w:rPr>
        <w:t>will</w:t>
      </w:r>
      <w:r w:rsidR="00695A7A">
        <w:rPr>
          <w:sz w:val="24"/>
          <w:lang w:val="en-CA"/>
        </w:rPr>
        <w:t xml:space="preserve"> require several section</w:t>
      </w:r>
      <w:r w:rsidR="003846A6">
        <w:rPr>
          <w:sz w:val="24"/>
          <w:lang w:val="en-CA"/>
        </w:rPr>
        <w:t>s</w:t>
      </w:r>
      <w:r w:rsidR="00695A7A">
        <w:rPr>
          <w:sz w:val="24"/>
          <w:lang w:val="en-CA"/>
        </w:rPr>
        <w:t xml:space="preserve"> to </w:t>
      </w:r>
      <w:r w:rsidR="003846A6">
        <w:rPr>
          <w:sz w:val="24"/>
          <w:lang w:val="en-CA"/>
        </w:rPr>
        <w:t>de</w:t>
      </w:r>
      <w:r w:rsidR="00201FB0">
        <w:rPr>
          <w:sz w:val="24"/>
          <w:lang w:val="en-CA"/>
        </w:rPr>
        <w:t xml:space="preserve">scribe your </w:t>
      </w:r>
      <w:r w:rsidR="0060670C">
        <w:rPr>
          <w:sz w:val="24"/>
          <w:lang w:val="en-CA"/>
        </w:rPr>
        <w:t>detailed</w:t>
      </w:r>
      <w:r w:rsidR="00201FB0">
        <w:rPr>
          <w:sz w:val="24"/>
          <w:lang w:val="en-CA"/>
        </w:rPr>
        <w:t xml:space="preserve"> design. </w:t>
      </w:r>
      <w:r w:rsidR="0019788B">
        <w:rPr>
          <w:sz w:val="24"/>
          <w:lang w:val="en-CA"/>
        </w:rPr>
        <w:t xml:space="preserve">Generally, you should have a section dedicated to an </w:t>
      </w:r>
      <w:r w:rsidR="0019788B" w:rsidRPr="00D45118">
        <w:rPr>
          <w:b/>
          <w:sz w:val="24"/>
          <w:lang w:val="en-CA"/>
        </w:rPr>
        <w:t>overview of your system</w:t>
      </w:r>
      <w:r w:rsidR="0019788B">
        <w:rPr>
          <w:sz w:val="24"/>
          <w:lang w:val="en-CA"/>
        </w:rPr>
        <w:t xml:space="preserve"> architecture followed by </w:t>
      </w:r>
      <w:r w:rsidR="0019788B" w:rsidRPr="00D45118">
        <w:rPr>
          <w:b/>
          <w:sz w:val="24"/>
          <w:lang w:val="en-CA"/>
        </w:rPr>
        <w:t>individual module descriptions</w:t>
      </w:r>
      <w:r w:rsidR="0019788B">
        <w:rPr>
          <w:sz w:val="24"/>
          <w:lang w:val="en-CA"/>
        </w:rPr>
        <w:t>. Normally a dedicated section is required to descri</w:t>
      </w:r>
      <w:r w:rsidR="00F24AEF">
        <w:rPr>
          <w:sz w:val="24"/>
          <w:lang w:val="en-CA"/>
        </w:rPr>
        <w:t xml:space="preserve">be </w:t>
      </w:r>
      <w:r w:rsidR="0019788B">
        <w:rPr>
          <w:sz w:val="24"/>
          <w:lang w:val="en-CA"/>
        </w:rPr>
        <w:t xml:space="preserve">how these modules </w:t>
      </w:r>
      <w:r w:rsidR="0019788B" w:rsidRPr="00D45118">
        <w:rPr>
          <w:b/>
          <w:sz w:val="24"/>
          <w:lang w:val="en-CA"/>
        </w:rPr>
        <w:t>interface with one another</w:t>
      </w:r>
      <w:r w:rsidR="0019788B">
        <w:rPr>
          <w:sz w:val="24"/>
          <w:lang w:val="en-CA"/>
        </w:rPr>
        <w:t xml:space="preserve">. Certain projects will also require a section that mathematically describes the dynamics of your system. </w:t>
      </w:r>
      <w:r w:rsidR="00587267">
        <w:rPr>
          <w:sz w:val="24"/>
          <w:lang w:val="en-CA"/>
        </w:rPr>
        <w:t xml:space="preserve">Refer to the PDS description for examples </w:t>
      </w:r>
      <w:r w:rsidR="00D45118">
        <w:rPr>
          <w:sz w:val="24"/>
          <w:lang w:val="en-CA"/>
        </w:rPr>
        <w:t xml:space="preserve">of design section </w:t>
      </w:r>
      <w:r w:rsidR="00587267">
        <w:rPr>
          <w:sz w:val="24"/>
          <w:lang w:val="en-CA"/>
        </w:rPr>
        <w:t>structures.</w:t>
      </w:r>
      <w:r w:rsidR="00F42745">
        <w:rPr>
          <w:sz w:val="24"/>
          <w:lang w:val="en-CA"/>
        </w:rPr>
        <w:t xml:space="preserve"> </w:t>
      </w:r>
      <w:r w:rsidR="00392B24">
        <w:rPr>
          <w:sz w:val="24"/>
          <w:lang w:val="en-CA"/>
        </w:rPr>
        <w:t>Work with your supervisor to develop a structure that is suitable for your project.</w:t>
      </w:r>
    </w:p>
    <w:p w14:paraId="7EB23B54" w14:textId="77777777" w:rsidR="00587267" w:rsidRDefault="00587267" w:rsidP="00201FB0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contextualSpacing/>
        <w:rPr>
          <w:sz w:val="24"/>
          <w:lang w:val="en-CA"/>
        </w:rPr>
      </w:pPr>
    </w:p>
    <w:p w14:paraId="169AF4C9" w14:textId="13F1E8E7" w:rsidR="008A62B9" w:rsidRDefault="008A62B9" w:rsidP="00DF093D">
      <w:pPr>
        <w:pStyle w:val="Heading1"/>
      </w:pPr>
      <w:bookmarkStart w:id="12" w:name="_Toc503444394"/>
      <w:r>
        <w:t>M</w:t>
      </w:r>
      <w:r w:rsidR="00DF093D">
        <w:t>ore Design Sections</w:t>
      </w:r>
      <w:bookmarkEnd w:id="12"/>
    </w:p>
    <w:p w14:paraId="51AD92D1" w14:textId="77777777" w:rsidR="008A62B9" w:rsidRDefault="008A62B9" w:rsidP="008A62B9">
      <w:pPr>
        <w:rPr>
          <w:lang w:val="en-GB"/>
        </w:rPr>
      </w:pPr>
    </w:p>
    <w:p w14:paraId="0AE646ED" w14:textId="77777777" w:rsidR="008A62B9" w:rsidRDefault="008A62B9" w:rsidP="008A62B9">
      <w:pPr>
        <w:ind w:firstLine="720"/>
        <w:rPr>
          <w:sz w:val="24"/>
          <w:lang w:val="en-GB"/>
        </w:rPr>
      </w:pPr>
      <w:r w:rsidRPr="008A62B9">
        <w:rPr>
          <w:sz w:val="24"/>
          <w:lang w:val="en-GB"/>
        </w:rPr>
        <w:t>As required.</w:t>
      </w:r>
    </w:p>
    <w:p w14:paraId="707F30B9" w14:textId="77777777" w:rsidR="00D34AFC" w:rsidRDefault="00D34AFC" w:rsidP="00C1592C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contextualSpacing/>
        <w:rPr>
          <w:sz w:val="24"/>
          <w:lang w:val="en-CA"/>
        </w:rPr>
      </w:pPr>
      <w:bookmarkStart w:id="13" w:name="_GoBack"/>
      <w:bookmarkEnd w:id="13"/>
    </w:p>
    <w:p w14:paraId="5A7D26DC" w14:textId="596A164B" w:rsidR="00826892" w:rsidRDefault="004D3777" w:rsidP="00DF093D">
      <w:pPr>
        <w:pStyle w:val="Heading1"/>
      </w:pPr>
      <w:bookmarkStart w:id="14" w:name="_Toc503444395"/>
      <w:r>
        <w:t>R</w:t>
      </w:r>
      <w:r w:rsidR="00DF093D">
        <w:t>esults</w:t>
      </w:r>
      <w:bookmarkEnd w:id="14"/>
    </w:p>
    <w:p w14:paraId="0E48B74B" w14:textId="77777777" w:rsidR="004D3777" w:rsidRDefault="004D3777" w:rsidP="004D3777">
      <w:pPr>
        <w:rPr>
          <w:lang w:val="en-GB"/>
        </w:rPr>
      </w:pPr>
      <w:r>
        <w:rPr>
          <w:lang w:val="en-GB"/>
        </w:rPr>
        <w:tab/>
      </w:r>
    </w:p>
    <w:p w14:paraId="16AC64E8" w14:textId="45A9F640" w:rsidR="004D3777" w:rsidRDefault="004D3777" w:rsidP="004D3777">
      <w:pPr>
        <w:rPr>
          <w:sz w:val="24"/>
          <w:lang w:val="en-GB"/>
        </w:rPr>
      </w:pPr>
      <w:r>
        <w:rPr>
          <w:lang w:val="en-GB"/>
        </w:rPr>
        <w:tab/>
      </w:r>
      <w:r w:rsidRPr="000E414B">
        <w:rPr>
          <w:sz w:val="24"/>
          <w:lang w:val="en-GB"/>
        </w:rPr>
        <w:t xml:space="preserve">Depending on your project, this section could be called Testing; Simulation Results; Experimental Results; Verification and Validation; or some combination of these. </w:t>
      </w:r>
      <w:r w:rsidR="000E414B" w:rsidRPr="000E414B">
        <w:rPr>
          <w:b/>
          <w:i/>
          <w:sz w:val="24"/>
          <w:lang w:val="en-GB"/>
        </w:rPr>
        <w:t>You shall have</w:t>
      </w:r>
      <w:r w:rsidR="000E414B">
        <w:rPr>
          <w:sz w:val="24"/>
          <w:lang w:val="en-GB"/>
        </w:rPr>
        <w:t xml:space="preserve"> at least one section dedicated to presenting results that </w:t>
      </w:r>
      <w:r w:rsidR="006D78BD">
        <w:rPr>
          <w:sz w:val="24"/>
          <w:lang w:val="en-GB"/>
        </w:rPr>
        <w:t>demons</w:t>
      </w:r>
      <w:r w:rsidR="00D45118">
        <w:rPr>
          <w:sz w:val="24"/>
          <w:lang w:val="en-GB"/>
        </w:rPr>
        <w:t xml:space="preserve">trate your design satisfies the </w:t>
      </w:r>
      <w:r w:rsidR="006D78BD">
        <w:rPr>
          <w:sz w:val="24"/>
          <w:lang w:val="en-GB"/>
        </w:rPr>
        <w:t xml:space="preserve">requirements. </w:t>
      </w:r>
    </w:p>
    <w:p w14:paraId="6EA7D5A5" w14:textId="77777777" w:rsidR="001A4420" w:rsidRDefault="001A4420" w:rsidP="004D3777">
      <w:pPr>
        <w:rPr>
          <w:sz w:val="24"/>
          <w:lang w:val="en-GB"/>
        </w:rPr>
      </w:pPr>
    </w:p>
    <w:p w14:paraId="37BC1214" w14:textId="77777777" w:rsidR="001A4420" w:rsidRDefault="001A4420" w:rsidP="004D3777">
      <w:pPr>
        <w:rPr>
          <w:sz w:val="24"/>
          <w:lang w:val="en-GB"/>
        </w:rPr>
      </w:pPr>
    </w:p>
    <w:p w14:paraId="450E5BE9" w14:textId="77777777" w:rsidR="001A4420" w:rsidRDefault="001A4420" w:rsidP="001A4420">
      <w:pPr>
        <w:pStyle w:val="Heading2"/>
      </w:pPr>
      <w:bookmarkStart w:id="15" w:name="_Toc503444396"/>
      <w:r>
        <w:t>4.1</w:t>
      </w:r>
      <w:r>
        <w:tab/>
        <w:t>Experimental Setup</w:t>
      </w:r>
      <w:bookmarkEnd w:id="15"/>
    </w:p>
    <w:p w14:paraId="52E8E0E5" w14:textId="77777777" w:rsidR="001A4420" w:rsidRDefault="001A4420" w:rsidP="001A4420">
      <w:pPr>
        <w:rPr>
          <w:lang w:val="en-GB"/>
        </w:rPr>
      </w:pPr>
    </w:p>
    <w:p w14:paraId="4B089692" w14:textId="7D3FF03C" w:rsidR="001A4420" w:rsidRDefault="001A4420" w:rsidP="001A4420">
      <w:pPr>
        <w:rPr>
          <w:sz w:val="24"/>
          <w:lang w:val="en-GB"/>
        </w:rPr>
      </w:pPr>
      <w:r w:rsidRPr="001A4420">
        <w:rPr>
          <w:sz w:val="24"/>
          <w:lang w:val="en-GB"/>
        </w:rPr>
        <w:tab/>
        <w:t>One subsection should</w:t>
      </w:r>
      <w:r>
        <w:rPr>
          <w:sz w:val="24"/>
          <w:lang w:val="en-GB"/>
        </w:rPr>
        <w:t xml:space="preserve"> be dedicated to </w:t>
      </w:r>
      <w:r w:rsidR="00D45118">
        <w:rPr>
          <w:sz w:val="24"/>
          <w:lang w:val="en-GB"/>
        </w:rPr>
        <w:t>describe</w:t>
      </w:r>
      <w:r>
        <w:rPr>
          <w:sz w:val="24"/>
          <w:lang w:val="en-GB"/>
        </w:rPr>
        <w:t xml:space="preserve"> the experimental methodology and/or setup.</w:t>
      </w:r>
      <w:r w:rsidR="0037123D">
        <w:rPr>
          <w:sz w:val="24"/>
          <w:lang w:val="en-GB"/>
        </w:rPr>
        <w:t xml:space="preserve"> Here you would describe how your experiments or verification and validation activities were linked to your requirements. Did you have to develop a simulated environment? If so, how well does this environment simulate the real thing?</w:t>
      </w:r>
      <w:r w:rsidR="005F66A9">
        <w:rPr>
          <w:sz w:val="24"/>
          <w:lang w:val="en-GB"/>
        </w:rPr>
        <w:t xml:space="preserve"> What are the assumptions, constraints, and limitations relevant to your product?</w:t>
      </w:r>
    </w:p>
    <w:p w14:paraId="23852FAA" w14:textId="77777777" w:rsidR="005F66A9" w:rsidRDefault="005F66A9" w:rsidP="001A4420">
      <w:pPr>
        <w:rPr>
          <w:sz w:val="24"/>
          <w:lang w:val="en-GB"/>
        </w:rPr>
      </w:pPr>
    </w:p>
    <w:p w14:paraId="47825151" w14:textId="77777777" w:rsidR="005F66A9" w:rsidRDefault="005F66A9" w:rsidP="001A4420">
      <w:pPr>
        <w:rPr>
          <w:sz w:val="24"/>
          <w:lang w:val="en-GB"/>
        </w:rPr>
      </w:pPr>
    </w:p>
    <w:p w14:paraId="6D7671FB" w14:textId="77777777" w:rsidR="005F66A9" w:rsidRDefault="005F66A9" w:rsidP="005F66A9">
      <w:pPr>
        <w:pStyle w:val="Heading2"/>
      </w:pPr>
      <w:bookmarkStart w:id="16" w:name="_Toc503444397"/>
      <w:r>
        <w:t xml:space="preserve">4.2 </w:t>
      </w:r>
      <w:r>
        <w:tab/>
        <w:t>Presentation of Results</w:t>
      </w:r>
      <w:bookmarkEnd w:id="16"/>
    </w:p>
    <w:p w14:paraId="73FF970D" w14:textId="77777777" w:rsidR="005F66A9" w:rsidRDefault="005F66A9" w:rsidP="001A4420">
      <w:pPr>
        <w:rPr>
          <w:sz w:val="24"/>
          <w:lang w:val="en-GB"/>
        </w:rPr>
      </w:pPr>
    </w:p>
    <w:p w14:paraId="2F52CB14" w14:textId="02F8325E" w:rsidR="00E02376" w:rsidRDefault="00117662" w:rsidP="004D3777">
      <w:pPr>
        <w:rPr>
          <w:sz w:val="24"/>
          <w:lang w:val="en-GB"/>
        </w:rPr>
      </w:pPr>
      <w:r>
        <w:rPr>
          <w:sz w:val="24"/>
          <w:lang w:val="en-GB"/>
        </w:rPr>
        <w:tab/>
        <w:t>Here you would present your results. The form of these results will vary depending on your project</w:t>
      </w:r>
      <w:r w:rsidR="00C04247">
        <w:rPr>
          <w:sz w:val="24"/>
          <w:lang w:val="en-GB"/>
        </w:rPr>
        <w:t xml:space="preserve">. For example, if you designed a turret tracking system, present experimental results that show your system indeed tracked the target. </w:t>
      </w:r>
      <w:r w:rsidR="009E2621">
        <w:rPr>
          <w:sz w:val="24"/>
          <w:lang w:val="en-GB"/>
        </w:rPr>
        <w:t xml:space="preserve">You should have multiple trials that are linked together by meaningful metrics (such as mean error or mean settling time). </w:t>
      </w:r>
      <w:r w:rsidR="00D45118">
        <w:rPr>
          <w:sz w:val="24"/>
          <w:lang w:val="en-GB"/>
        </w:rPr>
        <w:t>Typically,</w:t>
      </w:r>
      <w:r w:rsidR="0053189D">
        <w:rPr>
          <w:sz w:val="24"/>
          <w:lang w:val="en-GB"/>
        </w:rPr>
        <w:t xml:space="preserve"> these results are best presented using </w:t>
      </w:r>
      <w:r w:rsidR="0053189D" w:rsidRPr="0053189D">
        <w:rPr>
          <w:b/>
          <w:i/>
          <w:sz w:val="24"/>
          <w:lang w:val="en-GB"/>
        </w:rPr>
        <w:t>plots and tables</w:t>
      </w:r>
      <w:r w:rsidR="0053189D">
        <w:rPr>
          <w:sz w:val="24"/>
          <w:lang w:val="en-GB"/>
        </w:rPr>
        <w:t xml:space="preserve">. Refer to the Style Guide for proper formatting. </w:t>
      </w:r>
    </w:p>
    <w:p w14:paraId="164593C3" w14:textId="77777777" w:rsidR="005A2B23" w:rsidRDefault="005A2B23" w:rsidP="004D3777">
      <w:pPr>
        <w:rPr>
          <w:sz w:val="24"/>
          <w:lang w:val="en-GB"/>
        </w:rPr>
      </w:pPr>
    </w:p>
    <w:p w14:paraId="06425CFC" w14:textId="77777777" w:rsidR="005A2B23" w:rsidRDefault="005A2B23" w:rsidP="004D3777">
      <w:pPr>
        <w:rPr>
          <w:sz w:val="24"/>
          <w:lang w:val="en-GB"/>
        </w:rPr>
      </w:pPr>
    </w:p>
    <w:p w14:paraId="3AF5EB6A" w14:textId="77777777" w:rsidR="00E02376" w:rsidRDefault="00E02376" w:rsidP="004D3777">
      <w:pPr>
        <w:rPr>
          <w:sz w:val="24"/>
          <w:lang w:val="en-GB"/>
        </w:rPr>
      </w:pPr>
    </w:p>
    <w:p w14:paraId="0755205F" w14:textId="77777777" w:rsidR="006D78BD" w:rsidRPr="004D3777" w:rsidRDefault="006D78BD" w:rsidP="004D3777">
      <w:pPr>
        <w:rPr>
          <w:lang w:val="en-GB"/>
        </w:rPr>
      </w:pPr>
    </w:p>
    <w:p w14:paraId="67C78E56" w14:textId="77777777" w:rsidR="00826892" w:rsidRDefault="00826892" w:rsidP="00271F64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contextualSpacing/>
        <w:rPr>
          <w:sz w:val="24"/>
          <w:lang w:val="en-CA"/>
        </w:rPr>
      </w:pPr>
    </w:p>
    <w:p w14:paraId="6DAC716D" w14:textId="77777777" w:rsidR="00072357" w:rsidRPr="00D66A94" w:rsidRDefault="00826892" w:rsidP="004D3777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contextualSpacing/>
        <w:rPr>
          <w:sz w:val="24"/>
          <w:szCs w:val="24"/>
        </w:rPr>
      </w:pPr>
      <w:r>
        <w:rPr>
          <w:sz w:val="24"/>
          <w:lang w:val="en-CA"/>
        </w:rPr>
        <w:tab/>
      </w:r>
    </w:p>
    <w:p w14:paraId="0B8849ED" w14:textId="77777777" w:rsidR="00075969" w:rsidRPr="00075969" w:rsidRDefault="00075969" w:rsidP="00075969">
      <w:pPr>
        <w:rPr>
          <w:lang w:val="en-GB"/>
        </w:rPr>
      </w:pPr>
    </w:p>
    <w:p w14:paraId="0688CF29" w14:textId="19132371" w:rsidR="00075969" w:rsidRDefault="00C04247" w:rsidP="00DF093D">
      <w:pPr>
        <w:pStyle w:val="Heading1"/>
      </w:pPr>
      <w:bookmarkStart w:id="17" w:name="_Toc503444398"/>
      <w:r>
        <w:t>D</w:t>
      </w:r>
      <w:r w:rsidR="00DF093D">
        <w:t>iscussion</w:t>
      </w:r>
      <w:bookmarkEnd w:id="17"/>
    </w:p>
    <w:p w14:paraId="49800500" w14:textId="77777777" w:rsidR="00075969" w:rsidRPr="00075969" w:rsidRDefault="00075969" w:rsidP="00075969">
      <w:pPr>
        <w:rPr>
          <w:sz w:val="24"/>
          <w:lang w:val="en-GB"/>
        </w:rPr>
      </w:pPr>
    </w:p>
    <w:p w14:paraId="4F4CB82D" w14:textId="06B0DFB2" w:rsidR="00C04247" w:rsidRDefault="00075969" w:rsidP="00075969">
      <w:pPr>
        <w:rPr>
          <w:sz w:val="24"/>
          <w:lang w:val="en-GB"/>
        </w:rPr>
      </w:pPr>
      <w:r w:rsidRPr="00075969">
        <w:rPr>
          <w:sz w:val="24"/>
          <w:lang w:val="en-GB"/>
        </w:rPr>
        <w:tab/>
        <w:t>In this</w:t>
      </w:r>
      <w:r>
        <w:rPr>
          <w:sz w:val="24"/>
          <w:lang w:val="en-GB"/>
        </w:rPr>
        <w:t xml:space="preserve"> section, </w:t>
      </w:r>
      <w:r w:rsidR="00C04247">
        <w:rPr>
          <w:sz w:val="24"/>
          <w:lang w:val="en-GB"/>
        </w:rPr>
        <w:t xml:space="preserve">provide a detailed analysis of how your design performed in relation to the requirements. It is a good idea to support your findings using a table that links your observations to the requirements. Table </w:t>
      </w:r>
      <w:r w:rsidR="0006281A">
        <w:rPr>
          <w:sz w:val="24"/>
          <w:lang w:val="en-GB"/>
        </w:rPr>
        <w:t>5</w:t>
      </w:r>
      <w:r w:rsidR="00C04247">
        <w:rPr>
          <w:sz w:val="24"/>
          <w:lang w:val="en-GB"/>
        </w:rPr>
        <w:t>.1 provides an example of such a table. Make sure every requirement from your SOR is addressed. When requirements could not be met or were only partially met, provide additional detail</w:t>
      </w:r>
      <w:r w:rsidR="00D45118">
        <w:rPr>
          <w:sz w:val="24"/>
          <w:lang w:val="en-GB"/>
        </w:rPr>
        <w:t>s</w:t>
      </w:r>
      <w:r w:rsidR="00C04247">
        <w:rPr>
          <w:sz w:val="24"/>
          <w:lang w:val="en-GB"/>
        </w:rPr>
        <w:t xml:space="preserve"> on why this was the case. </w:t>
      </w:r>
    </w:p>
    <w:p w14:paraId="4D4274C2" w14:textId="77777777" w:rsidR="00C04247" w:rsidRDefault="00C04247" w:rsidP="00C04247">
      <w:pPr>
        <w:rPr>
          <w:sz w:val="24"/>
          <w:lang w:val="en-GB"/>
        </w:rPr>
      </w:pPr>
    </w:p>
    <w:p w14:paraId="09860B39" w14:textId="77777777" w:rsidR="00C04247" w:rsidRDefault="00C04247" w:rsidP="00C04247">
      <w:pPr>
        <w:rPr>
          <w:sz w:val="24"/>
          <w:lang w:val="en-GB"/>
        </w:rPr>
      </w:pPr>
    </w:p>
    <w:p w14:paraId="0E4372A1" w14:textId="341D88A9" w:rsidR="00946F23" w:rsidRPr="00946F23" w:rsidRDefault="00946F23" w:rsidP="00946F23">
      <w:pPr>
        <w:pStyle w:val="Caption"/>
      </w:pPr>
      <w:r>
        <w:tab/>
      </w:r>
      <w:bookmarkStart w:id="18" w:name="_Toc503444368"/>
      <w:r>
        <w:t>T</w:t>
      </w:r>
      <w:r w:rsidRPr="00946F23">
        <w:rPr>
          <w:smallCaps/>
        </w:rPr>
        <w:t xml:space="preserve">able </w:t>
      </w:r>
      <w:r w:rsidRPr="00946F23">
        <w:rPr>
          <w:smallCaps/>
        </w:rPr>
        <w:fldChar w:fldCharType="begin"/>
      </w:r>
      <w:r w:rsidRPr="00946F23">
        <w:rPr>
          <w:smallCaps/>
        </w:rPr>
        <w:instrText xml:space="preserve"> STYLEREF 1 \s </w:instrText>
      </w:r>
      <w:r w:rsidRPr="00946F23">
        <w:rPr>
          <w:smallCaps/>
        </w:rPr>
        <w:fldChar w:fldCharType="separate"/>
      </w:r>
      <w:r w:rsidRPr="00946F23">
        <w:rPr>
          <w:smallCaps/>
          <w:noProof/>
        </w:rPr>
        <w:t>5</w:t>
      </w:r>
      <w:r w:rsidRPr="00946F23">
        <w:rPr>
          <w:smallCaps/>
        </w:rPr>
        <w:fldChar w:fldCharType="end"/>
      </w:r>
      <w:r w:rsidRPr="00946F23">
        <w:rPr>
          <w:smallCaps/>
        </w:rPr>
        <w:t>.</w:t>
      </w:r>
      <w:r w:rsidRPr="00946F23">
        <w:rPr>
          <w:smallCaps/>
        </w:rPr>
        <w:fldChar w:fldCharType="begin"/>
      </w:r>
      <w:r w:rsidRPr="00946F23">
        <w:rPr>
          <w:smallCaps/>
        </w:rPr>
        <w:instrText xml:space="preserve"> SEQ Table \* ARABIC \s 1 </w:instrText>
      </w:r>
      <w:r w:rsidRPr="00946F23">
        <w:rPr>
          <w:smallCaps/>
        </w:rPr>
        <w:fldChar w:fldCharType="separate"/>
      </w:r>
      <w:r w:rsidRPr="00946F23">
        <w:rPr>
          <w:smallCaps/>
          <w:noProof/>
        </w:rPr>
        <w:t>1</w:t>
      </w:r>
      <w:r w:rsidRPr="00946F23">
        <w:rPr>
          <w:smallCaps/>
        </w:rPr>
        <w:fldChar w:fldCharType="end"/>
      </w:r>
      <w:r w:rsidRPr="00946F23">
        <w:rPr>
          <w:smallCaps/>
        </w:rPr>
        <w:t xml:space="preserve"> </w:t>
      </w:r>
      <w:r w:rsidRPr="00946F23">
        <w:rPr>
          <w:smallCaps/>
        </w:rPr>
        <w:t xml:space="preserve">– </w:t>
      </w:r>
      <w:r w:rsidRPr="00946F23">
        <w:rPr>
          <w:rStyle w:val="BodyText2"/>
          <w:rFonts w:ascii="Times New Roman" w:hAnsi="Times New Roman" w:cs="Times New Roman"/>
          <w:smallCaps/>
        </w:rPr>
        <w:t>Summary of Results</w:t>
      </w:r>
      <w:bookmarkEnd w:id="18"/>
    </w:p>
    <w:tbl>
      <w:tblPr>
        <w:tblW w:w="0" w:type="auto"/>
        <w:tblInd w:w="954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83"/>
        <w:gridCol w:w="3300"/>
        <w:gridCol w:w="2130"/>
        <w:gridCol w:w="1993"/>
      </w:tblGrid>
      <w:tr w:rsidR="00C04247" w:rsidRPr="00BE49D9" w14:paraId="5F0AB5DB" w14:textId="77777777" w:rsidTr="00517602">
        <w:trPr>
          <w:trHeight w:val="397"/>
        </w:trPr>
        <w:tc>
          <w:tcPr>
            <w:tcW w:w="997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0DE08E8" w14:textId="77777777" w:rsidR="00C04247" w:rsidRPr="00517602" w:rsidRDefault="00C04247" w:rsidP="00517602">
            <w:pPr>
              <w:jc w:val="center"/>
              <w:rPr>
                <w:rStyle w:val="BodyText2"/>
                <w:rFonts w:ascii="Times" w:hAnsi="Times"/>
                <w:szCs w:val="24"/>
              </w:rPr>
            </w:pPr>
            <w:r w:rsidRPr="00517602">
              <w:rPr>
                <w:rStyle w:val="BodyText2"/>
                <w:rFonts w:ascii="Times" w:hAnsi="Times"/>
                <w:szCs w:val="24"/>
              </w:rPr>
              <w:t>Index</w:t>
            </w:r>
          </w:p>
        </w:tc>
        <w:tc>
          <w:tcPr>
            <w:tcW w:w="3401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088779" w14:textId="77777777" w:rsidR="00C04247" w:rsidRPr="00517602" w:rsidRDefault="00C04247" w:rsidP="00517602">
            <w:pPr>
              <w:jc w:val="center"/>
              <w:rPr>
                <w:rStyle w:val="BodyText2"/>
                <w:rFonts w:ascii="Times" w:hAnsi="Times"/>
                <w:szCs w:val="24"/>
              </w:rPr>
            </w:pPr>
            <w:r w:rsidRPr="00517602">
              <w:rPr>
                <w:rStyle w:val="BodyText2"/>
                <w:rFonts w:ascii="Times" w:hAnsi="Times"/>
                <w:szCs w:val="24"/>
              </w:rPr>
              <w:t>Description of Requirement</w:t>
            </w:r>
          </w:p>
        </w:tc>
        <w:tc>
          <w:tcPr>
            <w:tcW w:w="2189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41E29B" w14:textId="77777777" w:rsidR="00C04247" w:rsidRPr="00517602" w:rsidRDefault="00C04247" w:rsidP="00517602">
            <w:pPr>
              <w:jc w:val="center"/>
              <w:rPr>
                <w:rStyle w:val="BodyText2"/>
                <w:rFonts w:ascii="Times" w:hAnsi="Times"/>
                <w:szCs w:val="24"/>
              </w:rPr>
            </w:pPr>
            <w:r w:rsidRPr="00517602">
              <w:rPr>
                <w:rStyle w:val="BodyText2"/>
                <w:rFonts w:ascii="Times" w:hAnsi="Times"/>
                <w:szCs w:val="24"/>
              </w:rPr>
              <w:t>Result</w:t>
            </w:r>
          </w:p>
        </w:tc>
        <w:tc>
          <w:tcPr>
            <w:tcW w:w="203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9F303E" w14:textId="77777777" w:rsidR="00C04247" w:rsidRPr="00517602" w:rsidRDefault="00C04247" w:rsidP="00517602">
            <w:pPr>
              <w:jc w:val="center"/>
              <w:rPr>
                <w:rStyle w:val="BodyText2"/>
                <w:rFonts w:ascii="Times" w:hAnsi="Times"/>
                <w:szCs w:val="24"/>
              </w:rPr>
            </w:pPr>
            <w:r w:rsidRPr="00517602">
              <w:rPr>
                <w:rStyle w:val="BodyText2"/>
                <w:rFonts w:ascii="Times" w:hAnsi="Times"/>
                <w:szCs w:val="24"/>
              </w:rPr>
              <w:t>Comment</w:t>
            </w:r>
          </w:p>
        </w:tc>
      </w:tr>
      <w:tr w:rsidR="00C04247" w:rsidRPr="00BE49D9" w14:paraId="0B221D06" w14:textId="77777777" w:rsidTr="00517602">
        <w:tc>
          <w:tcPr>
            <w:tcW w:w="997" w:type="dxa"/>
            <w:tcBorders>
              <w:bottom w:val="nil"/>
            </w:tcBorders>
            <w:shd w:val="clear" w:color="auto" w:fill="auto"/>
          </w:tcPr>
          <w:p w14:paraId="38EF6BCD" w14:textId="77777777" w:rsidR="00C04247" w:rsidRPr="00517602" w:rsidRDefault="00C04247" w:rsidP="00517602">
            <w:pPr>
              <w:jc w:val="center"/>
              <w:rPr>
                <w:rStyle w:val="BodyText2"/>
                <w:rFonts w:ascii="Times" w:hAnsi="Times"/>
                <w:szCs w:val="24"/>
              </w:rPr>
            </w:pPr>
            <w:r w:rsidRPr="00517602">
              <w:rPr>
                <w:rStyle w:val="BodyText2"/>
                <w:rFonts w:ascii="Times" w:hAnsi="Times"/>
                <w:szCs w:val="24"/>
              </w:rPr>
              <w:t>FR-1</w:t>
            </w:r>
          </w:p>
        </w:tc>
        <w:tc>
          <w:tcPr>
            <w:tcW w:w="3401" w:type="dxa"/>
            <w:tcBorders>
              <w:bottom w:val="nil"/>
            </w:tcBorders>
            <w:shd w:val="clear" w:color="auto" w:fill="auto"/>
          </w:tcPr>
          <w:p w14:paraId="540757C3" w14:textId="77777777" w:rsidR="00C04247" w:rsidRPr="00517602" w:rsidRDefault="00C04247" w:rsidP="00517602">
            <w:pPr>
              <w:jc w:val="center"/>
              <w:rPr>
                <w:rStyle w:val="BodyText2"/>
                <w:rFonts w:ascii="Times" w:hAnsi="Times"/>
                <w:szCs w:val="24"/>
              </w:rPr>
            </w:pPr>
            <w:r w:rsidRPr="00517602">
              <w:rPr>
                <w:rStyle w:val="BodyText2"/>
                <w:rFonts w:ascii="Times" w:hAnsi="Times"/>
                <w:szCs w:val="24"/>
              </w:rPr>
              <w:t>The Death Star shall be able to provide life support for 1000 Imperial Star Troopers</w:t>
            </w:r>
          </w:p>
        </w:tc>
        <w:tc>
          <w:tcPr>
            <w:tcW w:w="2189" w:type="dxa"/>
            <w:tcBorders>
              <w:bottom w:val="nil"/>
            </w:tcBorders>
            <w:shd w:val="clear" w:color="auto" w:fill="auto"/>
          </w:tcPr>
          <w:p w14:paraId="38BEA7D6" w14:textId="77777777" w:rsidR="00C04247" w:rsidRPr="00517602" w:rsidRDefault="00C04247" w:rsidP="00517602">
            <w:pPr>
              <w:jc w:val="center"/>
              <w:rPr>
                <w:rStyle w:val="BodyText2"/>
                <w:rFonts w:ascii="Times" w:hAnsi="Times"/>
                <w:szCs w:val="24"/>
              </w:rPr>
            </w:pPr>
            <w:r w:rsidRPr="00517602">
              <w:rPr>
                <w:rStyle w:val="BodyText2"/>
                <w:rFonts w:ascii="Times" w:hAnsi="Times"/>
                <w:szCs w:val="24"/>
              </w:rPr>
              <w:t>Satisfied</w:t>
            </w:r>
          </w:p>
        </w:tc>
        <w:tc>
          <w:tcPr>
            <w:tcW w:w="2035" w:type="dxa"/>
            <w:tcBorders>
              <w:bottom w:val="nil"/>
            </w:tcBorders>
            <w:shd w:val="clear" w:color="auto" w:fill="auto"/>
          </w:tcPr>
          <w:p w14:paraId="053987F9" w14:textId="77777777" w:rsidR="00C04247" w:rsidRPr="00517602" w:rsidRDefault="00C04247" w:rsidP="00517602">
            <w:pPr>
              <w:jc w:val="center"/>
              <w:rPr>
                <w:rStyle w:val="BodyText2"/>
                <w:rFonts w:ascii="Times" w:hAnsi="Times"/>
                <w:szCs w:val="24"/>
              </w:rPr>
            </w:pPr>
          </w:p>
        </w:tc>
      </w:tr>
      <w:tr w:rsidR="00C04247" w:rsidRPr="00BE49D9" w14:paraId="2F666EAE" w14:textId="77777777" w:rsidTr="00517602">
        <w:tc>
          <w:tcPr>
            <w:tcW w:w="997" w:type="dxa"/>
            <w:tcBorders>
              <w:top w:val="nil"/>
              <w:bottom w:val="nil"/>
            </w:tcBorders>
            <w:shd w:val="clear" w:color="auto" w:fill="auto"/>
          </w:tcPr>
          <w:p w14:paraId="36C0202F" w14:textId="77777777" w:rsidR="00C04247" w:rsidRPr="00517602" w:rsidRDefault="00C04247" w:rsidP="00517602">
            <w:pPr>
              <w:jc w:val="center"/>
              <w:rPr>
                <w:rStyle w:val="BodyText2"/>
                <w:rFonts w:ascii="Times" w:hAnsi="Times"/>
                <w:szCs w:val="24"/>
              </w:rPr>
            </w:pPr>
            <w:r w:rsidRPr="00517602">
              <w:rPr>
                <w:rStyle w:val="BodyText2"/>
                <w:rFonts w:ascii="Times" w:hAnsi="Times"/>
                <w:szCs w:val="24"/>
              </w:rPr>
              <w:t>FR-2</w:t>
            </w:r>
          </w:p>
        </w:tc>
        <w:tc>
          <w:tcPr>
            <w:tcW w:w="3401" w:type="dxa"/>
            <w:tcBorders>
              <w:top w:val="nil"/>
              <w:bottom w:val="nil"/>
            </w:tcBorders>
            <w:shd w:val="clear" w:color="auto" w:fill="auto"/>
          </w:tcPr>
          <w:p w14:paraId="039F7CFA" w14:textId="77777777" w:rsidR="00C04247" w:rsidRPr="00517602" w:rsidRDefault="00C04247" w:rsidP="00517602">
            <w:pPr>
              <w:jc w:val="center"/>
              <w:rPr>
                <w:rStyle w:val="BodyText2"/>
                <w:rFonts w:ascii="Times" w:hAnsi="Times"/>
                <w:szCs w:val="24"/>
              </w:rPr>
            </w:pPr>
            <w:r w:rsidRPr="00517602">
              <w:rPr>
                <w:rStyle w:val="BodyText2"/>
                <w:rFonts w:ascii="Times" w:hAnsi="Times"/>
                <w:szCs w:val="24"/>
              </w:rPr>
              <w:t xml:space="preserve">The Death Star shall be able to destroy the planet of Tatooine </w:t>
            </w:r>
          </w:p>
        </w:tc>
        <w:tc>
          <w:tcPr>
            <w:tcW w:w="2189" w:type="dxa"/>
            <w:tcBorders>
              <w:top w:val="nil"/>
              <w:bottom w:val="nil"/>
            </w:tcBorders>
            <w:shd w:val="clear" w:color="auto" w:fill="auto"/>
          </w:tcPr>
          <w:p w14:paraId="188A2464" w14:textId="77777777" w:rsidR="00C04247" w:rsidRPr="00517602" w:rsidRDefault="00C04247" w:rsidP="00517602">
            <w:pPr>
              <w:jc w:val="center"/>
              <w:rPr>
                <w:rStyle w:val="BodyText2"/>
                <w:rFonts w:ascii="Times" w:hAnsi="Times"/>
                <w:szCs w:val="24"/>
              </w:rPr>
            </w:pPr>
            <w:r w:rsidRPr="00517602">
              <w:rPr>
                <w:rStyle w:val="BodyText2"/>
                <w:rFonts w:ascii="Times" w:hAnsi="Times"/>
                <w:szCs w:val="24"/>
              </w:rPr>
              <w:t>Satisfied</w:t>
            </w:r>
          </w:p>
        </w:tc>
        <w:tc>
          <w:tcPr>
            <w:tcW w:w="2035" w:type="dxa"/>
            <w:tcBorders>
              <w:top w:val="nil"/>
              <w:bottom w:val="nil"/>
            </w:tcBorders>
            <w:shd w:val="clear" w:color="auto" w:fill="auto"/>
          </w:tcPr>
          <w:p w14:paraId="06A2D232" w14:textId="77777777" w:rsidR="00C04247" w:rsidRPr="00517602" w:rsidRDefault="00C04247" w:rsidP="00517602">
            <w:pPr>
              <w:jc w:val="center"/>
              <w:rPr>
                <w:rStyle w:val="BodyText2"/>
                <w:rFonts w:ascii="Times" w:hAnsi="Times"/>
                <w:szCs w:val="24"/>
              </w:rPr>
            </w:pPr>
          </w:p>
        </w:tc>
      </w:tr>
      <w:tr w:rsidR="00C04247" w:rsidRPr="00BE49D9" w14:paraId="4265A505" w14:textId="77777777" w:rsidTr="00517602">
        <w:tc>
          <w:tcPr>
            <w:tcW w:w="997" w:type="dxa"/>
            <w:tcBorders>
              <w:top w:val="nil"/>
              <w:bottom w:val="double" w:sz="4" w:space="0" w:color="auto"/>
            </w:tcBorders>
            <w:shd w:val="clear" w:color="auto" w:fill="auto"/>
          </w:tcPr>
          <w:p w14:paraId="07B0CAA1" w14:textId="77777777" w:rsidR="00C04247" w:rsidRPr="00517602" w:rsidRDefault="00C04247" w:rsidP="00517602">
            <w:pPr>
              <w:jc w:val="center"/>
              <w:rPr>
                <w:rStyle w:val="BodyText2"/>
                <w:rFonts w:ascii="Times" w:hAnsi="Times"/>
                <w:szCs w:val="24"/>
              </w:rPr>
            </w:pPr>
            <w:r w:rsidRPr="00517602">
              <w:rPr>
                <w:rStyle w:val="BodyText2"/>
                <w:rFonts w:ascii="Times" w:hAnsi="Times"/>
                <w:szCs w:val="24"/>
              </w:rPr>
              <w:t>PR-3</w:t>
            </w:r>
          </w:p>
        </w:tc>
        <w:tc>
          <w:tcPr>
            <w:tcW w:w="3401" w:type="dxa"/>
            <w:tcBorders>
              <w:top w:val="nil"/>
              <w:bottom w:val="double" w:sz="4" w:space="0" w:color="auto"/>
            </w:tcBorders>
            <w:shd w:val="clear" w:color="auto" w:fill="auto"/>
          </w:tcPr>
          <w:p w14:paraId="245A258F" w14:textId="77777777" w:rsidR="00C04247" w:rsidRPr="00517602" w:rsidRDefault="00C04247" w:rsidP="00517602">
            <w:pPr>
              <w:jc w:val="center"/>
              <w:rPr>
                <w:rStyle w:val="BodyText2"/>
                <w:rFonts w:ascii="Times" w:hAnsi="Times"/>
                <w:szCs w:val="24"/>
              </w:rPr>
            </w:pPr>
            <w:r w:rsidRPr="00517602">
              <w:rPr>
                <w:rStyle w:val="BodyText2"/>
                <w:rFonts w:ascii="Times" w:hAnsi="Times"/>
                <w:szCs w:val="24"/>
              </w:rPr>
              <w:t>The mean Tatooine destruction time shall be no greater than 12s</w:t>
            </w:r>
          </w:p>
        </w:tc>
        <w:tc>
          <w:tcPr>
            <w:tcW w:w="2189" w:type="dxa"/>
            <w:tcBorders>
              <w:top w:val="nil"/>
              <w:bottom w:val="double" w:sz="4" w:space="0" w:color="auto"/>
            </w:tcBorders>
            <w:shd w:val="clear" w:color="auto" w:fill="auto"/>
          </w:tcPr>
          <w:p w14:paraId="315F92BA" w14:textId="77777777" w:rsidR="00C04247" w:rsidRPr="00517602" w:rsidRDefault="00C04247" w:rsidP="00517602">
            <w:pPr>
              <w:jc w:val="center"/>
              <w:rPr>
                <w:rStyle w:val="BodyText2"/>
                <w:rFonts w:ascii="Times" w:hAnsi="Times"/>
                <w:szCs w:val="24"/>
              </w:rPr>
            </w:pPr>
            <w:r w:rsidRPr="00517602">
              <w:rPr>
                <w:rStyle w:val="BodyText2"/>
                <w:rFonts w:ascii="Times" w:hAnsi="Times"/>
                <w:szCs w:val="24"/>
              </w:rPr>
              <w:t>Partially Satisfied</w:t>
            </w:r>
          </w:p>
        </w:tc>
        <w:tc>
          <w:tcPr>
            <w:tcW w:w="2035" w:type="dxa"/>
            <w:tcBorders>
              <w:top w:val="nil"/>
              <w:bottom w:val="double" w:sz="4" w:space="0" w:color="auto"/>
            </w:tcBorders>
            <w:shd w:val="clear" w:color="auto" w:fill="auto"/>
          </w:tcPr>
          <w:p w14:paraId="3A8CB0C1" w14:textId="77777777" w:rsidR="00C04247" w:rsidRPr="00517602" w:rsidRDefault="00C04247" w:rsidP="00517602">
            <w:pPr>
              <w:jc w:val="center"/>
              <w:rPr>
                <w:rStyle w:val="BodyText2"/>
                <w:rFonts w:ascii="Times" w:hAnsi="Times"/>
                <w:szCs w:val="24"/>
              </w:rPr>
            </w:pPr>
            <w:r w:rsidRPr="00517602">
              <w:rPr>
                <w:rStyle w:val="BodyText2"/>
                <w:rFonts w:ascii="Times" w:hAnsi="Times"/>
                <w:szCs w:val="24"/>
              </w:rPr>
              <w:t>Mean destruction time was 15s</w:t>
            </w:r>
          </w:p>
        </w:tc>
      </w:tr>
    </w:tbl>
    <w:p w14:paraId="5078808A" w14:textId="77777777" w:rsidR="00C04247" w:rsidRDefault="00C04247" w:rsidP="00075969">
      <w:pPr>
        <w:rPr>
          <w:sz w:val="24"/>
          <w:lang w:val="en-GB"/>
        </w:rPr>
      </w:pPr>
    </w:p>
    <w:p w14:paraId="39E8122A" w14:textId="77777777" w:rsidR="00C04247" w:rsidRDefault="00C04247" w:rsidP="00075969">
      <w:pPr>
        <w:rPr>
          <w:sz w:val="24"/>
          <w:lang w:val="en-GB"/>
        </w:rPr>
      </w:pPr>
    </w:p>
    <w:p w14:paraId="170D9B8B" w14:textId="4A827533" w:rsidR="00075969" w:rsidRDefault="0006281A" w:rsidP="0006281A">
      <w:pPr>
        <w:ind w:firstLine="720"/>
        <w:rPr>
          <w:sz w:val="24"/>
          <w:lang w:val="en-GB"/>
        </w:rPr>
      </w:pPr>
      <w:r>
        <w:rPr>
          <w:sz w:val="24"/>
          <w:lang w:val="en-GB"/>
        </w:rPr>
        <w:t>D</w:t>
      </w:r>
      <w:r w:rsidR="00075969">
        <w:rPr>
          <w:sz w:val="24"/>
          <w:lang w:val="en-GB"/>
        </w:rPr>
        <w:t>iscuss any major unresolved issues</w:t>
      </w:r>
      <w:r w:rsidR="00560B17">
        <w:rPr>
          <w:sz w:val="24"/>
          <w:lang w:val="en-GB"/>
        </w:rPr>
        <w:t xml:space="preserve"> (</w:t>
      </w:r>
      <w:r w:rsidR="00C606B4">
        <w:rPr>
          <w:sz w:val="24"/>
          <w:lang w:val="en-GB"/>
        </w:rPr>
        <w:t>including</w:t>
      </w:r>
      <w:r w:rsidR="00560B17">
        <w:rPr>
          <w:sz w:val="24"/>
          <w:lang w:val="en-GB"/>
        </w:rPr>
        <w:t xml:space="preserve"> unsatisfied requirements). Provide recommendations on how they could be satisfied in future work. Also, if your project went really well, describe how it could be expanded upon in the future. </w:t>
      </w:r>
      <w:r w:rsidR="005E69B2">
        <w:rPr>
          <w:sz w:val="24"/>
          <w:lang w:val="en-GB"/>
        </w:rPr>
        <w:t xml:space="preserve">In many cases, good fourth year </w:t>
      </w:r>
      <w:r w:rsidR="00D45118">
        <w:rPr>
          <w:sz w:val="24"/>
          <w:lang w:val="en-GB"/>
        </w:rPr>
        <w:t xml:space="preserve">design </w:t>
      </w:r>
      <w:r w:rsidR="005E69B2">
        <w:rPr>
          <w:sz w:val="24"/>
          <w:lang w:val="en-GB"/>
        </w:rPr>
        <w:t xml:space="preserve">projects have led to follow-on projects. Future students may link their work back to your DDD, which means all of your contributions may continue to impact the department for years to come. </w:t>
      </w:r>
      <w:r w:rsidR="00585ADB">
        <w:rPr>
          <w:sz w:val="24"/>
          <w:lang w:val="en-GB"/>
        </w:rPr>
        <w:t xml:space="preserve"> </w:t>
      </w:r>
    </w:p>
    <w:p w14:paraId="0014E583" w14:textId="77777777" w:rsidR="00C04247" w:rsidRDefault="00C04247" w:rsidP="00075969">
      <w:pPr>
        <w:rPr>
          <w:sz w:val="24"/>
          <w:lang w:val="en-GB"/>
        </w:rPr>
      </w:pPr>
    </w:p>
    <w:p w14:paraId="3CB5870A" w14:textId="77777777" w:rsidR="00072357" w:rsidRDefault="00C04247" w:rsidP="00C606B4">
      <w:r>
        <w:rPr>
          <w:sz w:val="24"/>
          <w:lang w:val="en-GB"/>
        </w:rPr>
        <w:tab/>
      </w:r>
    </w:p>
    <w:p w14:paraId="1B0A6A2C" w14:textId="2F8809CF" w:rsidR="00AE283F" w:rsidRPr="007A2B34" w:rsidRDefault="00AE283F" w:rsidP="00DF093D">
      <w:pPr>
        <w:pStyle w:val="Heading1"/>
      </w:pPr>
      <w:bookmarkStart w:id="19" w:name="_Toc503444399"/>
      <w:r w:rsidRPr="00505F1C">
        <w:t>C</w:t>
      </w:r>
      <w:r w:rsidR="00DF093D">
        <w:t>onclusion</w:t>
      </w:r>
      <w:bookmarkEnd w:id="19"/>
    </w:p>
    <w:p w14:paraId="7997CB6F" w14:textId="77777777" w:rsidR="00AE283F" w:rsidRDefault="00AE283F" w:rsidP="00A77AB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contextualSpacing/>
        <w:rPr>
          <w:sz w:val="24"/>
          <w:lang w:val="en-GB"/>
        </w:rPr>
      </w:pPr>
    </w:p>
    <w:p w14:paraId="4F645D08" w14:textId="77777777" w:rsidR="00AE283F" w:rsidRDefault="00AE283F" w:rsidP="00A77AB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contextualSpacing/>
        <w:rPr>
          <w:sz w:val="24"/>
          <w:lang w:val="en-GB"/>
        </w:rPr>
      </w:pPr>
      <w:r>
        <w:rPr>
          <w:sz w:val="24"/>
          <w:lang w:val="en-GB"/>
        </w:rPr>
        <w:t>Summari</w:t>
      </w:r>
      <w:r w:rsidR="00CB71E8">
        <w:rPr>
          <w:sz w:val="24"/>
          <w:lang w:val="en-GB"/>
        </w:rPr>
        <w:t xml:space="preserve">ze the contents of the document. </w:t>
      </w:r>
      <w:r w:rsidR="008E059E">
        <w:rPr>
          <w:sz w:val="24"/>
          <w:lang w:val="en-GB"/>
        </w:rPr>
        <w:t xml:space="preserve">The reader should be able to read the introduction and conclusion and have a full appreciation for what you set out to do and what you accomplished. These two sections should be able to stand on their own to describe your work. </w:t>
      </w:r>
    </w:p>
    <w:p w14:paraId="5851D18C" w14:textId="77777777" w:rsidR="007A2B34" w:rsidRDefault="007A2B34" w:rsidP="00A77AB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contextualSpacing/>
        <w:rPr>
          <w:sz w:val="24"/>
          <w:lang w:val="en-GB"/>
        </w:rPr>
      </w:pPr>
    </w:p>
    <w:p w14:paraId="55E0D94D" w14:textId="77777777" w:rsidR="002F4165" w:rsidRDefault="002F4165" w:rsidP="00A77AB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contextualSpacing/>
        <w:rPr>
          <w:sz w:val="24"/>
          <w:lang w:val="en-GB"/>
        </w:rPr>
      </w:pPr>
    </w:p>
    <w:p w14:paraId="2DFD38F7" w14:textId="77777777" w:rsidR="002F4165" w:rsidRDefault="002F4165" w:rsidP="00A77AB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contextualSpacing/>
        <w:rPr>
          <w:sz w:val="24"/>
          <w:lang w:val="en-GB"/>
        </w:rPr>
      </w:pPr>
    </w:p>
    <w:p w14:paraId="667F14F9" w14:textId="77777777" w:rsidR="002F4165" w:rsidRDefault="002F4165" w:rsidP="00A77AB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contextualSpacing/>
        <w:rPr>
          <w:sz w:val="24"/>
          <w:lang w:val="en-GB"/>
        </w:rPr>
      </w:pPr>
    </w:p>
    <w:p w14:paraId="34548BF8" w14:textId="77777777" w:rsidR="002F4165" w:rsidRDefault="002F4165" w:rsidP="00A77AB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contextualSpacing/>
        <w:rPr>
          <w:sz w:val="24"/>
          <w:lang w:val="en-GB"/>
        </w:rPr>
      </w:pPr>
    </w:p>
    <w:p w14:paraId="2A8A7812" w14:textId="77777777" w:rsidR="002F4165" w:rsidRDefault="002F4165" w:rsidP="00A77AB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contextualSpacing/>
        <w:rPr>
          <w:sz w:val="24"/>
          <w:lang w:val="en-GB"/>
        </w:rPr>
      </w:pPr>
    </w:p>
    <w:p w14:paraId="1D2D0F40" w14:textId="77777777" w:rsidR="002F4165" w:rsidRDefault="002F4165" w:rsidP="00A77AB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contextualSpacing/>
        <w:rPr>
          <w:sz w:val="24"/>
          <w:lang w:val="en-GB"/>
        </w:rPr>
      </w:pPr>
    </w:p>
    <w:p w14:paraId="64AED361" w14:textId="77777777" w:rsidR="002F4165" w:rsidRDefault="002F4165" w:rsidP="00A77AB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contextualSpacing/>
        <w:rPr>
          <w:sz w:val="24"/>
          <w:lang w:val="en-GB"/>
        </w:rPr>
      </w:pPr>
    </w:p>
    <w:p w14:paraId="21F014DE" w14:textId="77777777" w:rsidR="002F4165" w:rsidRDefault="002F4165" w:rsidP="00A77AB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contextualSpacing/>
        <w:rPr>
          <w:sz w:val="24"/>
          <w:lang w:val="en-GB"/>
        </w:rPr>
      </w:pPr>
    </w:p>
    <w:p w14:paraId="125D6051" w14:textId="77777777" w:rsidR="002F4165" w:rsidRDefault="002F4165" w:rsidP="00A77AB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contextualSpacing/>
        <w:rPr>
          <w:sz w:val="24"/>
          <w:lang w:val="en-GB"/>
        </w:rPr>
      </w:pPr>
    </w:p>
    <w:p w14:paraId="2344CAD6" w14:textId="77777777" w:rsidR="002F4165" w:rsidRDefault="002F4165" w:rsidP="00A77AB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contextualSpacing/>
        <w:rPr>
          <w:sz w:val="24"/>
          <w:lang w:val="en-GB"/>
        </w:rPr>
      </w:pPr>
    </w:p>
    <w:p w14:paraId="21262B31" w14:textId="77777777" w:rsidR="002F4165" w:rsidRDefault="002F4165" w:rsidP="00A77AB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contextualSpacing/>
        <w:rPr>
          <w:sz w:val="24"/>
          <w:lang w:val="en-GB"/>
        </w:rPr>
      </w:pPr>
    </w:p>
    <w:p w14:paraId="5053BA29" w14:textId="77777777" w:rsidR="002F4165" w:rsidRDefault="002F4165" w:rsidP="00A77AB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contextualSpacing/>
        <w:rPr>
          <w:sz w:val="24"/>
          <w:lang w:val="en-GB"/>
        </w:rPr>
      </w:pPr>
    </w:p>
    <w:p w14:paraId="37199C0C" w14:textId="4C8EEE78" w:rsidR="007A2B34" w:rsidRPr="00505F1C" w:rsidRDefault="007A2B34" w:rsidP="00DF093D">
      <w:pPr>
        <w:pStyle w:val="Heading1"/>
      </w:pPr>
      <w:bookmarkStart w:id="20" w:name="_Toc503444400"/>
      <w:r w:rsidRPr="00505F1C">
        <w:t>R</w:t>
      </w:r>
      <w:r w:rsidR="000D201C">
        <w:t>eferences</w:t>
      </w:r>
      <w:bookmarkEnd w:id="20"/>
    </w:p>
    <w:p w14:paraId="6C845A70" w14:textId="77777777" w:rsidR="007A2B34" w:rsidRDefault="007A2B34" w:rsidP="00A77AB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contextualSpacing/>
        <w:rPr>
          <w:sz w:val="24"/>
          <w:lang w:val="en-GB"/>
        </w:rPr>
      </w:pPr>
    </w:p>
    <w:p w14:paraId="2C8E71FA" w14:textId="77777777" w:rsidR="007A2B34" w:rsidRDefault="007A2B34" w:rsidP="007A2B34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contextualSpacing/>
        <w:rPr>
          <w:sz w:val="24"/>
          <w:lang w:val="en-CA"/>
        </w:rPr>
      </w:pPr>
      <w:r>
        <w:rPr>
          <w:sz w:val="24"/>
          <w:lang w:val="en-CA"/>
        </w:rPr>
        <w:tab/>
        <w:t>This section l</w:t>
      </w:r>
      <w:r w:rsidRPr="0095399E">
        <w:rPr>
          <w:sz w:val="24"/>
          <w:lang w:val="en-CA"/>
        </w:rPr>
        <w:t>ist</w:t>
      </w:r>
      <w:r>
        <w:rPr>
          <w:sz w:val="24"/>
          <w:lang w:val="en-CA"/>
        </w:rPr>
        <w:t>s</w:t>
      </w:r>
      <w:r w:rsidRPr="0095399E">
        <w:rPr>
          <w:sz w:val="24"/>
          <w:lang w:val="en-CA"/>
        </w:rPr>
        <w:t xml:space="preserve"> all documents, standards, etc., applicable t</w:t>
      </w:r>
      <w:r>
        <w:rPr>
          <w:sz w:val="24"/>
          <w:lang w:val="en-CA"/>
        </w:rPr>
        <w:t xml:space="preserve">o the comprehension of the </w:t>
      </w:r>
      <w:r w:rsidR="008E059E">
        <w:rPr>
          <w:sz w:val="24"/>
          <w:lang w:val="en-CA"/>
        </w:rPr>
        <w:t>DDD</w:t>
      </w:r>
      <w:r>
        <w:rPr>
          <w:sz w:val="24"/>
          <w:lang w:val="en-CA"/>
        </w:rPr>
        <w:t xml:space="preserve">. These could be academic papers provided by your supervisor, previous years’ reports, manuals, or other relevant technical documents. </w:t>
      </w:r>
      <w:r w:rsidR="009F518E" w:rsidRPr="009F518E">
        <w:rPr>
          <w:b/>
          <w:i/>
          <w:sz w:val="24"/>
          <w:lang w:val="en-CA"/>
        </w:rPr>
        <w:t>Each reference must be used somewhere in the text</w:t>
      </w:r>
      <w:r>
        <w:rPr>
          <w:sz w:val="24"/>
          <w:lang w:val="en-CA"/>
        </w:rPr>
        <w:t>. Use the reference format provided in the Style Guide.</w:t>
      </w:r>
      <w:r w:rsidRPr="0095399E">
        <w:rPr>
          <w:sz w:val="24"/>
          <w:lang w:val="en-CA"/>
        </w:rPr>
        <w:t xml:space="preserve"> </w:t>
      </w:r>
    </w:p>
    <w:p w14:paraId="6FB73DE3" w14:textId="77777777" w:rsidR="007A2B34" w:rsidRPr="00826892" w:rsidRDefault="007A2B34" w:rsidP="00A77AB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contextualSpacing/>
        <w:rPr>
          <w:vanish/>
          <w:sz w:val="24"/>
          <w:lang w:val="en-CA"/>
        </w:rPr>
      </w:pPr>
    </w:p>
    <w:sectPr w:rsidR="007A2B34" w:rsidRPr="00826892" w:rsidSect="009676F5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38542A" w14:textId="77777777" w:rsidR="00AB5632" w:rsidRDefault="00AB5632">
      <w:r>
        <w:separator/>
      </w:r>
    </w:p>
  </w:endnote>
  <w:endnote w:type="continuationSeparator" w:id="0">
    <w:p w14:paraId="189D7253" w14:textId="77777777" w:rsidR="00AB5632" w:rsidRDefault="00AB5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1A49E" w14:textId="77777777" w:rsidR="00247A9E" w:rsidRDefault="00247A9E" w:rsidP="00416DC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14CA4C" w14:textId="77777777" w:rsidR="00247A9E" w:rsidRDefault="00247A9E" w:rsidP="00247A9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41CED6" w14:textId="77777777" w:rsidR="00247A9E" w:rsidRDefault="00247A9E" w:rsidP="00416DC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61E50">
      <w:rPr>
        <w:rStyle w:val="PageNumber"/>
        <w:noProof/>
      </w:rPr>
      <w:t>7</w:t>
    </w:r>
    <w:r>
      <w:rPr>
        <w:rStyle w:val="PageNumber"/>
      </w:rPr>
      <w:fldChar w:fldCharType="end"/>
    </w:r>
  </w:p>
  <w:p w14:paraId="693A2F9F" w14:textId="77777777" w:rsidR="00247A9E" w:rsidRDefault="00247A9E" w:rsidP="00247A9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2A45BA" w14:textId="77777777" w:rsidR="00AB5632" w:rsidRDefault="00AB5632">
      <w:r>
        <w:separator/>
      </w:r>
    </w:p>
  </w:footnote>
  <w:footnote w:type="continuationSeparator" w:id="0">
    <w:p w14:paraId="4B46F631" w14:textId="77777777" w:rsidR="00AB5632" w:rsidRDefault="00AB563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9CAE41" w14:textId="20A5DCDC" w:rsidR="00992AEF" w:rsidRDefault="00992AEF">
    <w:pPr>
      <w:pStyle w:val="Header"/>
    </w:pPr>
    <w:r>
      <w:t>DID</w:t>
    </w:r>
    <w:r w:rsidR="00DF093D">
      <w:t>-</w:t>
    </w:r>
    <w:r>
      <w:t>0</w:t>
    </w:r>
    <w:r w:rsidR="00B1025D">
      <w:t>7</w:t>
    </w:r>
    <w:r>
      <w:t xml:space="preserve"> – </w:t>
    </w:r>
    <w:r w:rsidR="00B1025D">
      <w:t>DDD</w:t>
    </w:r>
    <w:r>
      <w:t xml:space="preserve"> (</w:t>
    </w:r>
    <w:r w:rsidR="00AA3BDA">
      <w:t>JARDINE, PAQUET, &amp; LAPOINTE</w:t>
    </w:r>
    <w:r w:rsidR="00D9535F">
      <w:t>)</w:t>
    </w:r>
  </w:p>
  <w:p w14:paraId="4DD5AC69" w14:textId="77777777" w:rsidR="00992AEF" w:rsidRDefault="00992AE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36CCA"/>
    <w:multiLevelType w:val="hybridMultilevel"/>
    <w:tmpl w:val="DC4CDF46"/>
    <w:lvl w:ilvl="0" w:tplc="E4CAAE56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BD2ECA"/>
    <w:multiLevelType w:val="hybridMultilevel"/>
    <w:tmpl w:val="DE308F06"/>
    <w:lvl w:ilvl="0" w:tplc="8A10EB2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73B87"/>
    <w:multiLevelType w:val="multilevel"/>
    <w:tmpl w:val="77B6122E"/>
    <w:lvl w:ilvl="0">
      <w:start w:val="1"/>
      <w:numFmt w:val="decimal"/>
      <w:lvlText w:val="%1"/>
      <w:lvlJc w:val="left"/>
      <w:pPr>
        <w:ind w:left="1140" w:hanging="7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0A0764A6"/>
    <w:multiLevelType w:val="multilevel"/>
    <w:tmpl w:val="E01656FA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>
    <w:nsid w:val="0A6445C8"/>
    <w:multiLevelType w:val="multilevel"/>
    <w:tmpl w:val="9F366066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">
    <w:nsid w:val="0CA830AD"/>
    <w:multiLevelType w:val="multilevel"/>
    <w:tmpl w:val="1CC27D98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  <w:i/>
      </w:rPr>
    </w:lvl>
    <w:lvl w:ilvl="1">
      <w:start w:val="5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  <w:i/>
      </w:rPr>
    </w:lvl>
    <w:lvl w:ilvl="2">
      <w:start w:val="9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i/>
      </w:rPr>
    </w:lvl>
  </w:abstractNum>
  <w:abstractNum w:abstractNumId="6">
    <w:nsid w:val="17D45135"/>
    <w:multiLevelType w:val="multilevel"/>
    <w:tmpl w:val="6F208DE6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>
    <w:nsid w:val="1D2435C3"/>
    <w:multiLevelType w:val="hybridMultilevel"/>
    <w:tmpl w:val="ED52EE14"/>
    <w:lvl w:ilvl="0" w:tplc="7F50C2A0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C430DE"/>
    <w:multiLevelType w:val="hybridMultilevel"/>
    <w:tmpl w:val="FFB6AE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CD4453"/>
    <w:multiLevelType w:val="multilevel"/>
    <w:tmpl w:val="DD3E4AD6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  <w:i/>
      </w:rPr>
    </w:lvl>
    <w:lvl w:ilvl="1">
      <w:start w:val="3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  <w:i/>
      </w:rPr>
    </w:lvl>
    <w:lvl w:ilvl="2">
      <w:start w:val="5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i/>
      </w:rPr>
    </w:lvl>
  </w:abstractNum>
  <w:abstractNum w:abstractNumId="10">
    <w:nsid w:val="22A55FAA"/>
    <w:multiLevelType w:val="singleLevel"/>
    <w:tmpl w:val="1009000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11">
    <w:nsid w:val="23A52A67"/>
    <w:multiLevelType w:val="hybridMultilevel"/>
    <w:tmpl w:val="E0243F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8A5333"/>
    <w:multiLevelType w:val="multilevel"/>
    <w:tmpl w:val="33862A44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3">
    <w:nsid w:val="2D89100C"/>
    <w:multiLevelType w:val="hybridMultilevel"/>
    <w:tmpl w:val="B73C1AB0"/>
    <w:lvl w:ilvl="0" w:tplc="E2F0C6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5B50DF"/>
    <w:multiLevelType w:val="multilevel"/>
    <w:tmpl w:val="97A03FF2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5">
    <w:nsid w:val="326802A5"/>
    <w:multiLevelType w:val="hybridMultilevel"/>
    <w:tmpl w:val="23527BD2"/>
    <w:lvl w:ilvl="0" w:tplc="826E33CC">
      <w:start w:val="1"/>
      <w:numFmt w:val="decimal"/>
      <w:pStyle w:val="Heading1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trike w:val="0"/>
        <w:dstrike w:val="0"/>
        <w:vanish w:val="0"/>
        <w:sz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9A4F23"/>
    <w:multiLevelType w:val="singleLevel"/>
    <w:tmpl w:val="91D656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>
    <w:nsid w:val="3A481B7C"/>
    <w:multiLevelType w:val="multilevel"/>
    <w:tmpl w:val="1618D6EC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>
    <w:nsid w:val="3E226752"/>
    <w:multiLevelType w:val="multilevel"/>
    <w:tmpl w:val="F3F0FBDE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9">
    <w:nsid w:val="42BA163D"/>
    <w:multiLevelType w:val="singleLevel"/>
    <w:tmpl w:val="E2F0C632"/>
    <w:lvl w:ilvl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</w:abstractNum>
  <w:abstractNum w:abstractNumId="20">
    <w:nsid w:val="45503F73"/>
    <w:multiLevelType w:val="singleLevel"/>
    <w:tmpl w:val="E2F0C632"/>
    <w:lvl w:ilvl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</w:abstractNum>
  <w:abstractNum w:abstractNumId="21">
    <w:nsid w:val="468341F4"/>
    <w:multiLevelType w:val="hybridMultilevel"/>
    <w:tmpl w:val="B9CA20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8673A7"/>
    <w:multiLevelType w:val="multilevel"/>
    <w:tmpl w:val="624A1250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3">
    <w:nsid w:val="48ED7F0D"/>
    <w:multiLevelType w:val="hybridMultilevel"/>
    <w:tmpl w:val="0CAECFC4"/>
    <w:lvl w:ilvl="0" w:tplc="04D0E2A8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644984"/>
    <w:multiLevelType w:val="multilevel"/>
    <w:tmpl w:val="11F410C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>
    <w:nsid w:val="51CD6E08"/>
    <w:multiLevelType w:val="multilevel"/>
    <w:tmpl w:val="FEB64FC2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  <w:i/>
      </w:rPr>
    </w:lvl>
    <w:lvl w:ilvl="1">
      <w:start w:val="4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  <w:i/>
      </w:rPr>
    </w:lvl>
    <w:lvl w:ilvl="2">
      <w:start w:val="2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i/>
      </w:rPr>
    </w:lvl>
  </w:abstractNum>
  <w:abstractNum w:abstractNumId="26">
    <w:nsid w:val="53CB4C7A"/>
    <w:multiLevelType w:val="multilevel"/>
    <w:tmpl w:val="30E6322A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7">
    <w:nsid w:val="57BC21AB"/>
    <w:multiLevelType w:val="hybridMultilevel"/>
    <w:tmpl w:val="B85A0638"/>
    <w:lvl w:ilvl="0" w:tplc="E2F0C6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6C44FF"/>
    <w:multiLevelType w:val="hybridMultilevel"/>
    <w:tmpl w:val="18303AB8"/>
    <w:lvl w:ilvl="0" w:tplc="FA122392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3F625B0"/>
    <w:multiLevelType w:val="multilevel"/>
    <w:tmpl w:val="13F4F1AE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0">
    <w:nsid w:val="6E185ABD"/>
    <w:multiLevelType w:val="singleLevel"/>
    <w:tmpl w:val="910AAB98"/>
    <w:lvl w:ilvl="0">
      <w:start w:val="1"/>
      <w:numFmt w:val="lowerLetter"/>
      <w:lvlText w:val="%1.)"/>
      <w:lvlJc w:val="left"/>
      <w:pPr>
        <w:tabs>
          <w:tab w:val="num" w:pos="2544"/>
        </w:tabs>
        <w:ind w:left="2544" w:hanging="384"/>
      </w:pPr>
      <w:rPr>
        <w:rFonts w:hint="default"/>
      </w:rPr>
    </w:lvl>
  </w:abstractNum>
  <w:abstractNum w:abstractNumId="31">
    <w:nsid w:val="71964A69"/>
    <w:multiLevelType w:val="multilevel"/>
    <w:tmpl w:val="C6622756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2">
    <w:nsid w:val="768C180F"/>
    <w:multiLevelType w:val="multilevel"/>
    <w:tmpl w:val="62F4A29E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3">
    <w:nsid w:val="79C95FBD"/>
    <w:multiLevelType w:val="multilevel"/>
    <w:tmpl w:val="51F22C88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  <w:i/>
      </w:rPr>
    </w:lvl>
    <w:lvl w:ilvl="1">
      <w:start w:val="6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i/>
      </w:rPr>
    </w:lvl>
  </w:abstractNum>
  <w:num w:numId="1">
    <w:abstractNumId w:val="24"/>
  </w:num>
  <w:num w:numId="2">
    <w:abstractNumId w:val="14"/>
  </w:num>
  <w:num w:numId="3">
    <w:abstractNumId w:val="32"/>
  </w:num>
  <w:num w:numId="4">
    <w:abstractNumId w:val="6"/>
  </w:num>
  <w:num w:numId="5">
    <w:abstractNumId w:val="12"/>
  </w:num>
  <w:num w:numId="6">
    <w:abstractNumId w:val="29"/>
  </w:num>
  <w:num w:numId="7">
    <w:abstractNumId w:val="26"/>
  </w:num>
  <w:num w:numId="8">
    <w:abstractNumId w:val="30"/>
  </w:num>
  <w:num w:numId="9">
    <w:abstractNumId w:val="18"/>
  </w:num>
  <w:num w:numId="10">
    <w:abstractNumId w:val="9"/>
  </w:num>
  <w:num w:numId="11">
    <w:abstractNumId w:val="17"/>
  </w:num>
  <w:num w:numId="12">
    <w:abstractNumId w:val="25"/>
  </w:num>
  <w:num w:numId="13">
    <w:abstractNumId w:val="3"/>
  </w:num>
  <w:num w:numId="14">
    <w:abstractNumId w:val="5"/>
  </w:num>
  <w:num w:numId="15">
    <w:abstractNumId w:val="22"/>
  </w:num>
  <w:num w:numId="16">
    <w:abstractNumId w:val="33"/>
  </w:num>
  <w:num w:numId="17">
    <w:abstractNumId w:val="31"/>
  </w:num>
  <w:num w:numId="18">
    <w:abstractNumId w:val="16"/>
  </w:num>
  <w:num w:numId="19">
    <w:abstractNumId w:val="10"/>
  </w:num>
  <w:num w:numId="20">
    <w:abstractNumId w:val="4"/>
  </w:num>
  <w:num w:numId="21">
    <w:abstractNumId w:val="28"/>
  </w:num>
  <w:num w:numId="22">
    <w:abstractNumId w:val="2"/>
  </w:num>
  <w:num w:numId="23">
    <w:abstractNumId w:val="13"/>
  </w:num>
  <w:num w:numId="24">
    <w:abstractNumId w:val="1"/>
  </w:num>
  <w:num w:numId="25">
    <w:abstractNumId w:val="20"/>
  </w:num>
  <w:num w:numId="26">
    <w:abstractNumId w:val="0"/>
  </w:num>
  <w:num w:numId="27">
    <w:abstractNumId w:val="8"/>
  </w:num>
  <w:num w:numId="28">
    <w:abstractNumId w:val="27"/>
  </w:num>
  <w:num w:numId="29">
    <w:abstractNumId w:val="11"/>
  </w:num>
  <w:num w:numId="30">
    <w:abstractNumId w:val="23"/>
  </w:num>
  <w:num w:numId="31">
    <w:abstractNumId w:val="21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824"/>
    <w:rsid w:val="00004A23"/>
    <w:rsid w:val="00022839"/>
    <w:rsid w:val="00033EFE"/>
    <w:rsid w:val="00034128"/>
    <w:rsid w:val="0003639E"/>
    <w:rsid w:val="00036B84"/>
    <w:rsid w:val="00044CC5"/>
    <w:rsid w:val="00045711"/>
    <w:rsid w:val="00046406"/>
    <w:rsid w:val="0005584C"/>
    <w:rsid w:val="00055A1B"/>
    <w:rsid w:val="0006281A"/>
    <w:rsid w:val="00066EAE"/>
    <w:rsid w:val="00072357"/>
    <w:rsid w:val="00075969"/>
    <w:rsid w:val="00077536"/>
    <w:rsid w:val="000901A9"/>
    <w:rsid w:val="000B0BFB"/>
    <w:rsid w:val="000D201C"/>
    <w:rsid w:val="000D7562"/>
    <w:rsid w:val="000E414B"/>
    <w:rsid w:val="000E4214"/>
    <w:rsid w:val="0010450C"/>
    <w:rsid w:val="00113150"/>
    <w:rsid w:val="00117662"/>
    <w:rsid w:val="001364C0"/>
    <w:rsid w:val="00145D90"/>
    <w:rsid w:val="00161E50"/>
    <w:rsid w:val="0019788B"/>
    <w:rsid w:val="001A1F57"/>
    <w:rsid w:val="001A4420"/>
    <w:rsid w:val="001B7C63"/>
    <w:rsid w:val="001D04CB"/>
    <w:rsid w:val="001D7103"/>
    <w:rsid w:val="001E5629"/>
    <w:rsid w:val="001F02DD"/>
    <w:rsid w:val="001F21EE"/>
    <w:rsid w:val="001F5B75"/>
    <w:rsid w:val="00201ABE"/>
    <w:rsid w:val="00201FB0"/>
    <w:rsid w:val="00237C95"/>
    <w:rsid w:val="002406B1"/>
    <w:rsid w:val="00243D4E"/>
    <w:rsid w:val="00247A9E"/>
    <w:rsid w:val="00252BC6"/>
    <w:rsid w:val="00271BE1"/>
    <w:rsid w:val="00271F64"/>
    <w:rsid w:val="002826CA"/>
    <w:rsid w:val="00296340"/>
    <w:rsid w:val="002A0057"/>
    <w:rsid w:val="002A4EFA"/>
    <w:rsid w:val="002C6804"/>
    <w:rsid w:val="002D21D2"/>
    <w:rsid w:val="002F1244"/>
    <w:rsid w:val="002F188B"/>
    <w:rsid w:val="002F4165"/>
    <w:rsid w:val="002F59FF"/>
    <w:rsid w:val="002F5F29"/>
    <w:rsid w:val="00300D9B"/>
    <w:rsid w:val="00305C1F"/>
    <w:rsid w:val="00307B83"/>
    <w:rsid w:val="0032472C"/>
    <w:rsid w:val="00327FBD"/>
    <w:rsid w:val="00333136"/>
    <w:rsid w:val="00337108"/>
    <w:rsid w:val="00353F27"/>
    <w:rsid w:val="00354680"/>
    <w:rsid w:val="00355F34"/>
    <w:rsid w:val="00356ADF"/>
    <w:rsid w:val="003611F7"/>
    <w:rsid w:val="0037123D"/>
    <w:rsid w:val="003715EF"/>
    <w:rsid w:val="00375816"/>
    <w:rsid w:val="003846A6"/>
    <w:rsid w:val="0038655D"/>
    <w:rsid w:val="00392B24"/>
    <w:rsid w:val="003B079A"/>
    <w:rsid w:val="003D35DC"/>
    <w:rsid w:val="003D4270"/>
    <w:rsid w:val="003D7728"/>
    <w:rsid w:val="003E395D"/>
    <w:rsid w:val="003F03A5"/>
    <w:rsid w:val="003F653F"/>
    <w:rsid w:val="003F6824"/>
    <w:rsid w:val="00405256"/>
    <w:rsid w:val="00413A0E"/>
    <w:rsid w:val="00417679"/>
    <w:rsid w:val="00420EB7"/>
    <w:rsid w:val="00435D29"/>
    <w:rsid w:val="004566BB"/>
    <w:rsid w:val="00457AEF"/>
    <w:rsid w:val="004801B7"/>
    <w:rsid w:val="00487CB6"/>
    <w:rsid w:val="00495A3A"/>
    <w:rsid w:val="004B4758"/>
    <w:rsid w:val="004B68B5"/>
    <w:rsid w:val="004B6987"/>
    <w:rsid w:val="004C12D9"/>
    <w:rsid w:val="004C253C"/>
    <w:rsid w:val="004D3777"/>
    <w:rsid w:val="004D45A8"/>
    <w:rsid w:val="004D5DE8"/>
    <w:rsid w:val="004E7817"/>
    <w:rsid w:val="00505F1C"/>
    <w:rsid w:val="00511A2F"/>
    <w:rsid w:val="00511A9E"/>
    <w:rsid w:val="0051463C"/>
    <w:rsid w:val="00517602"/>
    <w:rsid w:val="00530E87"/>
    <w:rsid w:val="0053189D"/>
    <w:rsid w:val="0055705A"/>
    <w:rsid w:val="00557E10"/>
    <w:rsid w:val="00560B17"/>
    <w:rsid w:val="00565E99"/>
    <w:rsid w:val="00585ADB"/>
    <w:rsid w:val="00587267"/>
    <w:rsid w:val="005A2B23"/>
    <w:rsid w:val="005B1899"/>
    <w:rsid w:val="005C14DE"/>
    <w:rsid w:val="005C1B78"/>
    <w:rsid w:val="005C4683"/>
    <w:rsid w:val="005C6064"/>
    <w:rsid w:val="005D229B"/>
    <w:rsid w:val="005D4F6C"/>
    <w:rsid w:val="005E69B2"/>
    <w:rsid w:val="005F66A9"/>
    <w:rsid w:val="0060670C"/>
    <w:rsid w:val="006211D7"/>
    <w:rsid w:val="00633F69"/>
    <w:rsid w:val="006354A5"/>
    <w:rsid w:val="006371C3"/>
    <w:rsid w:val="00662957"/>
    <w:rsid w:val="006659FA"/>
    <w:rsid w:val="00673EC1"/>
    <w:rsid w:val="00674D23"/>
    <w:rsid w:val="00680E4D"/>
    <w:rsid w:val="00684CE1"/>
    <w:rsid w:val="00695A7A"/>
    <w:rsid w:val="006D78BD"/>
    <w:rsid w:val="006F3287"/>
    <w:rsid w:val="006F3B5C"/>
    <w:rsid w:val="007114AF"/>
    <w:rsid w:val="00713AA8"/>
    <w:rsid w:val="00717FBA"/>
    <w:rsid w:val="0072227B"/>
    <w:rsid w:val="00731BF7"/>
    <w:rsid w:val="007435C7"/>
    <w:rsid w:val="00755BBB"/>
    <w:rsid w:val="0076016A"/>
    <w:rsid w:val="00767B83"/>
    <w:rsid w:val="007716E8"/>
    <w:rsid w:val="00797F20"/>
    <w:rsid w:val="007A2B34"/>
    <w:rsid w:val="007A7E6A"/>
    <w:rsid w:val="007B0660"/>
    <w:rsid w:val="007B7BA0"/>
    <w:rsid w:val="008043B1"/>
    <w:rsid w:val="00805E21"/>
    <w:rsid w:val="00810CE3"/>
    <w:rsid w:val="008167E2"/>
    <w:rsid w:val="00816F9B"/>
    <w:rsid w:val="00826892"/>
    <w:rsid w:val="00831CEC"/>
    <w:rsid w:val="0083581E"/>
    <w:rsid w:val="00881C84"/>
    <w:rsid w:val="008845ED"/>
    <w:rsid w:val="00896264"/>
    <w:rsid w:val="008A62B9"/>
    <w:rsid w:val="008E059E"/>
    <w:rsid w:val="008E2F9C"/>
    <w:rsid w:val="008F07A6"/>
    <w:rsid w:val="008F248E"/>
    <w:rsid w:val="00901E6B"/>
    <w:rsid w:val="00903B73"/>
    <w:rsid w:val="00912D89"/>
    <w:rsid w:val="00912DCA"/>
    <w:rsid w:val="00924BAD"/>
    <w:rsid w:val="0092510A"/>
    <w:rsid w:val="00925D3D"/>
    <w:rsid w:val="0093323C"/>
    <w:rsid w:val="0093726B"/>
    <w:rsid w:val="00946F23"/>
    <w:rsid w:val="0095399E"/>
    <w:rsid w:val="009676F5"/>
    <w:rsid w:val="0097003E"/>
    <w:rsid w:val="00972580"/>
    <w:rsid w:val="00977541"/>
    <w:rsid w:val="0098754E"/>
    <w:rsid w:val="00992AEF"/>
    <w:rsid w:val="009A4272"/>
    <w:rsid w:val="009C28C8"/>
    <w:rsid w:val="009C2E80"/>
    <w:rsid w:val="009E2621"/>
    <w:rsid w:val="009F518E"/>
    <w:rsid w:val="009F78C2"/>
    <w:rsid w:val="00A17F4E"/>
    <w:rsid w:val="00A23DF9"/>
    <w:rsid w:val="00A30601"/>
    <w:rsid w:val="00A40B55"/>
    <w:rsid w:val="00A52F32"/>
    <w:rsid w:val="00A647C7"/>
    <w:rsid w:val="00A77AB2"/>
    <w:rsid w:val="00A827FD"/>
    <w:rsid w:val="00A84CFF"/>
    <w:rsid w:val="00A95517"/>
    <w:rsid w:val="00AA0E6D"/>
    <w:rsid w:val="00AA1048"/>
    <w:rsid w:val="00AA3BDA"/>
    <w:rsid w:val="00AA4162"/>
    <w:rsid w:val="00AB5632"/>
    <w:rsid w:val="00AB5EA1"/>
    <w:rsid w:val="00AE283F"/>
    <w:rsid w:val="00AE2D05"/>
    <w:rsid w:val="00B1025D"/>
    <w:rsid w:val="00B42E96"/>
    <w:rsid w:val="00B44CB4"/>
    <w:rsid w:val="00B4654B"/>
    <w:rsid w:val="00B475D9"/>
    <w:rsid w:val="00B523CC"/>
    <w:rsid w:val="00B54475"/>
    <w:rsid w:val="00B54A56"/>
    <w:rsid w:val="00B72D73"/>
    <w:rsid w:val="00B9509C"/>
    <w:rsid w:val="00BA437B"/>
    <w:rsid w:val="00BA68DC"/>
    <w:rsid w:val="00BC2AF2"/>
    <w:rsid w:val="00BC3B31"/>
    <w:rsid w:val="00BD0C82"/>
    <w:rsid w:val="00BE3C79"/>
    <w:rsid w:val="00C04247"/>
    <w:rsid w:val="00C12AFB"/>
    <w:rsid w:val="00C1592C"/>
    <w:rsid w:val="00C2035E"/>
    <w:rsid w:val="00C2447A"/>
    <w:rsid w:val="00C27284"/>
    <w:rsid w:val="00C27D27"/>
    <w:rsid w:val="00C45526"/>
    <w:rsid w:val="00C47F7C"/>
    <w:rsid w:val="00C53B0B"/>
    <w:rsid w:val="00C56580"/>
    <w:rsid w:val="00C569EA"/>
    <w:rsid w:val="00C606B4"/>
    <w:rsid w:val="00C66D67"/>
    <w:rsid w:val="00C70D3C"/>
    <w:rsid w:val="00C861C6"/>
    <w:rsid w:val="00CB71E8"/>
    <w:rsid w:val="00CD04A7"/>
    <w:rsid w:val="00CD2B95"/>
    <w:rsid w:val="00CE2494"/>
    <w:rsid w:val="00CE4B7F"/>
    <w:rsid w:val="00CF095A"/>
    <w:rsid w:val="00CF4BC5"/>
    <w:rsid w:val="00D10722"/>
    <w:rsid w:val="00D34AFC"/>
    <w:rsid w:val="00D45118"/>
    <w:rsid w:val="00D570E6"/>
    <w:rsid w:val="00D65872"/>
    <w:rsid w:val="00D66A94"/>
    <w:rsid w:val="00D66FFD"/>
    <w:rsid w:val="00D76B3E"/>
    <w:rsid w:val="00D76B8A"/>
    <w:rsid w:val="00D863FB"/>
    <w:rsid w:val="00D92B8A"/>
    <w:rsid w:val="00D9535F"/>
    <w:rsid w:val="00DA0B13"/>
    <w:rsid w:val="00DA3F94"/>
    <w:rsid w:val="00DB3BF7"/>
    <w:rsid w:val="00DC1143"/>
    <w:rsid w:val="00DC2B3D"/>
    <w:rsid w:val="00DD222F"/>
    <w:rsid w:val="00DD6B64"/>
    <w:rsid w:val="00DE673A"/>
    <w:rsid w:val="00DF093D"/>
    <w:rsid w:val="00E02376"/>
    <w:rsid w:val="00E2520B"/>
    <w:rsid w:val="00E2554C"/>
    <w:rsid w:val="00E26444"/>
    <w:rsid w:val="00E37235"/>
    <w:rsid w:val="00E66087"/>
    <w:rsid w:val="00E80568"/>
    <w:rsid w:val="00EF700D"/>
    <w:rsid w:val="00F015F4"/>
    <w:rsid w:val="00F023C1"/>
    <w:rsid w:val="00F033CB"/>
    <w:rsid w:val="00F24AEF"/>
    <w:rsid w:val="00F32D7E"/>
    <w:rsid w:val="00F42745"/>
    <w:rsid w:val="00F5165E"/>
    <w:rsid w:val="00F538CB"/>
    <w:rsid w:val="00F544D5"/>
    <w:rsid w:val="00F61A5C"/>
    <w:rsid w:val="00F805CA"/>
    <w:rsid w:val="00F928B5"/>
    <w:rsid w:val="00FD4932"/>
    <w:rsid w:val="00FD566B"/>
    <w:rsid w:val="00FE00CD"/>
    <w:rsid w:val="00FE080D"/>
    <w:rsid w:val="00FE2A81"/>
    <w:rsid w:val="00FF17FB"/>
    <w:rsid w:val="00FF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F7B4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45526"/>
  </w:style>
  <w:style w:type="paragraph" w:styleId="Heading1">
    <w:name w:val="heading 1"/>
    <w:basedOn w:val="Normal"/>
    <w:next w:val="Normal"/>
    <w:qFormat/>
    <w:rsid w:val="00DF093D"/>
    <w:pPr>
      <w:keepNext/>
      <w:widowControl w:val="0"/>
      <w:numPr>
        <w:numId w:val="34"/>
      </w:numPr>
      <w:tabs>
        <w:tab w:val="left" w:pos="0"/>
        <w:tab w:val="left" w:pos="720"/>
        <w:tab w:val="left" w:pos="1440"/>
        <w:tab w:val="left" w:pos="1530"/>
        <w:tab w:val="left" w:pos="2160"/>
        <w:tab w:val="left" w:pos="2880"/>
        <w:tab w:val="left" w:pos="3240"/>
        <w:tab w:val="left" w:pos="3600"/>
      </w:tabs>
      <w:jc w:val="center"/>
      <w:outlineLvl w:val="0"/>
    </w:pPr>
    <w:rPr>
      <w:b/>
      <w:smallCaps/>
      <w:sz w:val="28"/>
      <w:lang w:val="en-GB"/>
    </w:rPr>
  </w:style>
  <w:style w:type="paragraph" w:styleId="Heading2">
    <w:name w:val="heading 2"/>
    <w:basedOn w:val="Normal"/>
    <w:next w:val="Normal"/>
    <w:qFormat/>
    <w:rsid w:val="00E37235"/>
    <w:pPr>
      <w:keepNext/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115"/>
      <w:outlineLvl w:val="1"/>
    </w:pPr>
    <w:rPr>
      <w:b/>
      <w:sz w:val="24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1440"/>
    </w:pPr>
    <w:rPr>
      <w:i/>
      <w:sz w:val="24"/>
      <w:lang w:val="en-CA"/>
    </w:rPr>
  </w:style>
  <w:style w:type="paragraph" w:styleId="ListParagraph">
    <w:name w:val="List Paragraph"/>
    <w:basedOn w:val="Normal"/>
    <w:uiPriority w:val="34"/>
    <w:qFormat/>
    <w:rsid w:val="00C45526"/>
    <w:pPr>
      <w:ind w:left="720"/>
    </w:pPr>
  </w:style>
  <w:style w:type="character" w:customStyle="1" w:styleId="HeaderChar">
    <w:name w:val="Header Char"/>
    <w:link w:val="Header"/>
    <w:uiPriority w:val="99"/>
    <w:rsid w:val="00992AEF"/>
    <w:rPr>
      <w:lang w:val="en-US" w:eastAsia="en-US"/>
    </w:rPr>
  </w:style>
  <w:style w:type="paragraph" w:styleId="BalloonText">
    <w:name w:val="Balloon Text"/>
    <w:basedOn w:val="Normal"/>
    <w:link w:val="BalloonTextChar"/>
    <w:rsid w:val="00992A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92AEF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37235"/>
    <w:pPr>
      <w:keepLines/>
      <w:widowControl/>
      <w:numPr>
        <w:numId w:val="0"/>
      </w:numPr>
      <w:tabs>
        <w:tab w:val="clear" w:pos="0"/>
        <w:tab w:val="clear" w:pos="720"/>
        <w:tab w:val="clear" w:pos="1440"/>
        <w:tab w:val="clear" w:pos="1530"/>
        <w:tab w:val="clear" w:pos="2160"/>
        <w:tab w:val="clear" w:pos="2880"/>
        <w:tab w:val="clear" w:pos="3240"/>
        <w:tab w:val="clear" w:pos="3600"/>
      </w:tabs>
      <w:spacing w:before="480" w:line="276" w:lineRule="auto"/>
      <w:outlineLvl w:val="9"/>
    </w:pPr>
    <w:rPr>
      <w:rFonts w:ascii="Cambria" w:eastAsia="MS Gothic" w:hAnsi="Cambria"/>
      <w:b w:val="0"/>
      <w:bCs/>
      <w:color w:val="365F91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rsid w:val="00E37235"/>
    <w:pPr>
      <w:tabs>
        <w:tab w:val="left" w:pos="440"/>
        <w:tab w:val="right" w:leader="dot" w:pos="9350"/>
      </w:tabs>
      <w:spacing w:line="480" w:lineRule="auto"/>
    </w:pPr>
  </w:style>
  <w:style w:type="paragraph" w:styleId="TOC2">
    <w:name w:val="toc 2"/>
    <w:basedOn w:val="Normal"/>
    <w:next w:val="Normal"/>
    <w:autoRedefine/>
    <w:uiPriority w:val="39"/>
    <w:rsid w:val="00E37235"/>
    <w:pPr>
      <w:ind w:left="200"/>
    </w:pPr>
  </w:style>
  <w:style w:type="character" w:styleId="Hyperlink">
    <w:name w:val="Hyperlink"/>
    <w:uiPriority w:val="99"/>
    <w:unhideWhenUsed/>
    <w:rsid w:val="00E37235"/>
    <w:rPr>
      <w:color w:val="0000FF"/>
      <w:u w:val="single"/>
    </w:rPr>
  </w:style>
  <w:style w:type="character" w:customStyle="1" w:styleId="BodyText2">
    <w:name w:val="Body Text2"/>
    <w:uiPriority w:val="99"/>
    <w:rsid w:val="006D78BD"/>
    <w:rPr>
      <w:rFonts w:ascii="Verdana" w:hAnsi="Verdana" w:cs="Verdana"/>
      <w:color w:val="000000"/>
      <w:sz w:val="22"/>
      <w:szCs w:val="22"/>
    </w:rPr>
  </w:style>
  <w:style w:type="table" w:styleId="TableGrid">
    <w:name w:val="Table Grid"/>
    <w:basedOn w:val="TableNormal"/>
    <w:rsid w:val="006D78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nhideWhenUsed/>
    <w:qFormat/>
    <w:rsid w:val="006D78BD"/>
    <w:pPr>
      <w:keepNext/>
      <w:jc w:val="center"/>
    </w:pPr>
    <w:rPr>
      <w:bCs/>
      <w:sz w:val="22"/>
      <w:szCs w:val="24"/>
    </w:rPr>
  </w:style>
  <w:style w:type="paragraph" w:styleId="TableofFigures">
    <w:name w:val="table of figures"/>
    <w:aliases w:val="Table des tableaux"/>
    <w:basedOn w:val="Normal"/>
    <w:next w:val="Normal"/>
    <w:uiPriority w:val="99"/>
    <w:unhideWhenUsed/>
    <w:rsid w:val="00946F23"/>
    <w:pPr>
      <w:ind w:left="400" w:hanging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55EE2-5449-454C-955A-05CF3A6AF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Work File D_52282049.tmp</Template>
  <TotalTime>19</TotalTime>
  <Pages>7</Pages>
  <Words>1176</Words>
  <Characters>6706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B: DATA ITEM DESCRIPTIONS</vt:lpstr>
    </vt:vector>
  </TitlesOfParts>
  <Company/>
  <LinksUpToDate>false</LinksUpToDate>
  <CharactersWithSpaces>7867</CharactersWithSpaces>
  <SharedDoc>false</SharedDoc>
  <HLinks>
    <vt:vector size="72" baseType="variant">
      <vt:variant>
        <vt:i4>1048631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_Toc491168477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_Toc491168476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_Toc491168475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_Toc491168474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_Toc491168473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_Toc491168472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_Toc491168471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_Toc491168470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_Toc491168469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_Toc491168468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_Toc491168467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_Toc491168466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B: DATA ITEM DESCRIPTIONS</dc:title>
  <dc:subject/>
  <dc:creator>Capt R Goyette</dc:creator>
  <cp:keywords/>
  <cp:lastModifiedBy>Adrien Lapointe</cp:lastModifiedBy>
  <cp:revision>10</cp:revision>
  <cp:lastPrinted>1999-07-17T14:29:00Z</cp:lastPrinted>
  <dcterms:created xsi:type="dcterms:W3CDTF">2018-01-11T17:55:00Z</dcterms:created>
  <dcterms:modified xsi:type="dcterms:W3CDTF">2018-01-11T19:31:00Z</dcterms:modified>
</cp:coreProperties>
</file>